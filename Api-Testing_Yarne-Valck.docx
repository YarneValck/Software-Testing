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7F6A6" w14:textId="77777777" w:rsidR="005F5268" w:rsidRDefault="007E7730">
      <w:r>
        <w:rPr>
          <w:noProof/>
        </w:rPr>
        <w:drawing>
          <wp:anchor distT="0" distB="0" distL="114300" distR="114300" simplePos="0" relativeHeight="251658240" behindDoc="1" locked="0" layoutInCell="1" allowOverlap="1" wp14:anchorId="74BC4D85" wp14:editId="76F6E80A">
            <wp:simplePos x="0" y="0"/>
            <wp:positionH relativeFrom="column">
              <wp:posOffset>31805</wp:posOffset>
            </wp:positionH>
            <wp:positionV relativeFrom="paragraph">
              <wp:posOffset>0</wp:posOffset>
            </wp:positionV>
            <wp:extent cx="2357985" cy="1097280"/>
            <wp:effectExtent l="0" t="0" r="444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86739" cy="1110660"/>
                    </a:xfrm>
                    <a:prstGeom prst="rect">
                      <a:avLst/>
                    </a:prstGeom>
                  </pic:spPr>
                </pic:pic>
              </a:graphicData>
            </a:graphic>
            <wp14:sizeRelH relativeFrom="page">
              <wp14:pctWidth>0</wp14:pctWidth>
            </wp14:sizeRelH>
            <wp14:sizeRelV relativeFrom="page">
              <wp14:pctHeight>0</wp14:pctHeight>
            </wp14:sizeRelV>
          </wp:anchor>
        </w:drawing>
      </w:r>
      <w:r w:rsidR="005B1AF4" w:rsidRPr="005B1AF4">
        <w:rPr>
          <w:noProof/>
        </w:rPr>
        <w:t xml:space="preserve"> </w:t>
      </w:r>
    </w:p>
    <w:p w14:paraId="3B6E2BA0" w14:textId="77777777" w:rsidR="00CC5D34" w:rsidRDefault="00CC5D34"/>
    <w:p w14:paraId="0C8C7391" w14:textId="77777777" w:rsidR="00CC5D34" w:rsidRDefault="00CC5D34"/>
    <w:p w14:paraId="033A3E5F" w14:textId="77777777" w:rsidR="00CC5D34" w:rsidRDefault="00CC5D34"/>
    <w:p w14:paraId="6C777AEE" w14:textId="77777777" w:rsidR="00CC5D34" w:rsidRDefault="00CC5D34"/>
    <w:p w14:paraId="3EB3F40D" w14:textId="77777777" w:rsidR="00CC5D34" w:rsidRDefault="00CC5D34"/>
    <w:p w14:paraId="18A65D62" w14:textId="77777777" w:rsidR="00CC5D34" w:rsidRDefault="00CC5D34"/>
    <w:p w14:paraId="41593718" w14:textId="77777777" w:rsidR="00CC5D34" w:rsidRDefault="00CC5D34"/>
    <w:p w14:paraId="16A359EE" w14:textId="77777777" w:rsidR="00CC5D34" w:rsidRDefault="00CC5D34"/>
    <w:p w14:paraId="13BDBA82" w14:textId="77777777" w:rsidR="00FC16FC" w:rsidRPr="00C61B95" w:rsidRDefault="00FC16FC" w:rsidP="00C61B95"/>
    <w:p w14:paraId="70A8C5CB" w14:textId="77777777" w:rsidR="00CC5D34" w:rsidRDefault="00CC5D34" w:rsidP="00C61B95"/>
    <w:p w14:paraId="15B90245" w14:textId="77777777" w:rsidR="00C61B95" w:rsidRDefault="00C61B95" w:rsidP="00C61B95"/>
    <w:p w14:paraId="7598DEEA" w14:textId="77777777" w:rsidR="00C61B95" w:rsidRDefault="00C61B95" w:rsidP="00C61B95"/>
    <w:p w14:paraId="04ACACA6" w14:textId="77777777" w:rsidR="00C61B95" w:rsidRPr="00C61B95" w:rsidRDefault="00C61B95" w:rsidP="00C61B95"/>
    <w:p w14:paraId="6F6816AC" w14:textId="50CAF8DF" w:rsidR="00CC5D34" w:rsidRPr="00FC11DB" w:rsidRDefault="00A43ED7" w:rsidP="00C61B95">
      <w:pPr>
        <w:jc w:val="center"/>
        <w:rPr>
          <w:b/>
          <w:bCs/>
          <w:sz w:val="72"/>
          <w:szCs w:val="72"/>
        </w:rPr>
      </w:pPr>
      <w:r>
        <w:rPr>
          <w:b/>
          <w:bCs/>
          <w:sz w:val="72"/>
          <w:szCs w:val="72"/>
        </w:rPr>
        <w:t>Api testing met postman</w:t>
      </w:r>
    </w:p>
    <w:p w14:paraId="073AB16F" w14:textId="77777777" w:rsidR="00CC5D34" w:rsidRPr="00C61B95" w:rsidRDefault="00CC5D34" w:rsidP="00C61B95">
      <w:pPr>
        <w:tabs>
          <w:tab w:val="left" w:pos="5085"/>
        </w:tabs>
      </w:pPr>
    </w:p>
    <w:p w14:paraId="71B5A6FE" w14:textId="77777777" w:rsidR="00FC16FC" w:rsidRPr="00C61B95" w:rsidRDefault="00FC16FC"/>
    <w:p w14:paraId="60D45CE7" w14:textId="77777777" w:rsidR="00FC16FC" w:rsidRPr="00C61B95" w:rsidRDefault="00FC16FC"/>
    <w:p w14:paraId="4DFCE2DB" w14:textId="77777777" w:rsidR="00FC16FC" w:rsidRPr="00C61B95" w:rsidRDefault="00FC16FC"/>
    <w:p w14:paraId="7997DCB2" w14:textId="77777777" w:rsidR="00FC16FC" w:rsidRPr="00C61B95" w:rsidRDefault="00FC16FC"/>
    <w:p w14:paraId="51FAA381" w14:textId="77777777" w:rsidR="00FC16FC" w:rsidRDefault="00FC16FC"/>
    <w:p w14:paraId="175F7C09" w14:textId="77777777" w:rsidR="00963287" w:rsidRDefault="00963287"/>
    <w:p w14:paraId="45261586" w14:textId="77777777" w:rsidR="00963287" w:rsidRDefault="00963287"/>
    <w:p w14:paraId="61148E9E" w14:textId="77777777" w:rsidR="00963287" w:rsidRDefault="00963287"/>
    <w:p w14:paraId="6CB0348A" w14:textId="77777777" w:rsidR="00963287" w:rsidRPr="00C61B95" w:rsidRDefault="00963287"/>
    <w:p w14:paraId="3EDC769D" w14:textId="77777777" w:rsidR="00562405" w:rsidRPr="00C61B95" w:rsidRDefault="00562405"/>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2217"/>
      </w:tblGrid>
      <w:tr w:rsidR="00963287" w:rsidRPr="0007475D" w14:paraId="31ABC626" w14:textId="77777777" w:rsidTr="00562405">
        <w:tc>
          <w:tcPr>
            <w:tcW w:w="6799" w:type="dxa"/>
          </w:tcPr>
          <w:p w14:paraId="2ABF2ED7" w14:textId="0A5C121B" w:rsidR="00963287" w:rsidRPr="00562405" w:rsidRDefault="00A43ED7">
            <w:pPr>
              <w:rPr>
                <w:sz w:val="24"/>
                <w:szCs w:val="24"/>
              </w:rPr>
            </w:pPr>
            <w:r>
              <w:rPr>
                <w:sz w:val="24"/>
                <w:szCs w:val="24"/>
              </w:rPr>
              <w:t>Software Testing</w:t>
            </w:r>
          </w:p>
        </w:tc>
        <w:tc>
          <w:tcPr>
            <w:tcW w:w="2217" w:type="dxa"/>
          </w:tcPr>
          <w:p w14:paraId="0374C4BA" w14:textId="490AA5F3" w:rsidR="00963287" w:rsidRPr="0007475D" w:rsidRDefault="00963287" w:rsidP="00535E00">
            <w:pPr>
              <w:jc w:val="right"/>
              <w:rPr>
                <w:sz w:val="24"/>
                <w:szCs w:val="24"/>
                <w:lang w:val="en-GB"/>
              </w:rPr>
            </w:pPr>
            <w:r w:rsidRPr="0007475D">
              <w:rPr>
                <w:sz w:val="24"/>
                <w:szCs w:val="24"/>
                <w:lang w:val="en-GB"/>
              </w:rPr>
              <w:t>Yarne Valck</w:t>
            </w:r>
          </w:p>
        </w:tc>
      </w:tr>
      <w:tr w:rsidR="00963287" w:rsidRPr="00562405" w14:paraId="7959BC66" w14:textId="77777777" w:rsidTr="00562405">
        <w:tc>
          <w:tcPr>
            <w:tcW w:w="6799" w:type="dxa"/>
          </w:tcPr>
          <w:p w14:paraId="25DD6A96" w14:textId="33633161" w:rsidR="00963287" w:rsidRPr="00562405" w:rsidRDefault="00A43ED7">
            <w:pPr>
              <w:rPr>
                <w:sz w:val="24"/>
                <w:szCs w:val="24"/>
              </w:rPr>
            </w:pPr>
            <w:r>
              <w:rPr>
                <w:sz w:val="24"/>
                <w:szCs w:val="24"/>
              </w:rPr>
              <w:t>05/10/2021</w:t>
            </w:r>
          </w:p>
        </w:tc>
        <w:tc>
          <w:tcPr>
            <w:tcW w:w="2217" w:type="dxa"/>
          </w:tcPr>
          <w:p w14:paraId="3A4EBA9C" w14:textId="5BA30C95" w:rsidR="00562405" w:rsidRPr="00562405" w:rsidRDefault="0036117C" w:rsidP="00562405">
            <w:pPr>
              <w:jc w:val="right"/>
              <w:rPr>
                <w:sz w:val="24"/>
                <w:szCs w:val="24"/>
              </w:rPr>
            </w:pPr>
            <w:r>
              <w:rPr>
                <w:sz w:val="24"/>
                <w:szCs w:val="24"/>
              </w:rPr>
              <w:t>3</w:t>
            </w:r>
            <w:r w:rsidR="00963287" w:rsidRPr="00562405">
              <w:rPr>
                <w:sz w:val="24"/>
                <w:szCs w:val="24"/>
              </w:rPr>
              <w:t xml:space="preserve"> TI / </w:t>
            </w:r>
            <w:r>
              <w:rPr>
                <w:sz w:val="24"/>
                <w:szCs w:val="24"/>
              </w:rPr>
              <w:t>1-</w:t>
            </w:r>
            <w:r w:rsidR="00963287" w:rsidRPr="00562405">
              <w:rPr>
                <w:sz w:val="24"/>
                <w:szCs w:val="24"/>
              </w:rPr>
              <w:t>2</w:t>
            </w:r>
          </w:p>
        </w:tc>
      </w:tr>
      <w:tr w:rsidR="00562405" w:rsidRPr="00562405" w14:paraId="70ECE84F" w14:textId="77777777" w:rsidTr="00562405">
        <w:tc>
          <w:tcPr>
            <w:tcW w:w="9016" w:type="dxa"/>
            <w:gridSpan w:val="2"/>
          </w:tcPr>
          <w:p w14:paraId="029D8B12" w14:textId="77777777" w:rsidR="00562405" w:rsidRPr="00C623DF" w:rsidRDefault="00562405" w:rsidP="00562405">
            <w:pPr>
              <w:jc w:val="center"/>
              <w:rPr>
                <w:i/>
                <w:iCs/>
                <w:sz w:val="24"/>
                <w:szCs w:val="24"/>
              </w:rPr>
            </w:pPr>
            <w:r w:rsidRPr="00C623DF">
              <w:rPr>
                <w:i/>
                <w:iCs/>
                <w:sz w:val="24"/>
                <w:szCs w:val="24"/>
              </w:rPr>
              <w:t>Toegepaste Informatica</w:t>
            </w:r>
          </w:p>
        </w:tc>
      </w:tr>
    </w:tbl>
    <w:p w14:paraId="0805C479" w14:textId="269B6932" w:rsidR="000F1ADC" w:rsidRDefault="000F1ADC" w:rsidP="00D74785">
      <w:pPr>
        <w:keepNext/>
        <w:shd w:val="clear" w:color="auto" w:fill="FFFFFF"/>
        <w:spacing w:after="0" w:line="203" w:lineRule="atLeast"/>
      </w:pPr>
    </w:p>
    <w:p w14:paraId="7D19FFF9" w14:textId="6ADAF600" w:rsidR="0036117C" w:rsidRDefault="0036117C">
      <w:pPr>
        <w:rPr>
          <w:sz w:val="24"/>
          <w:szCs w:val="24"/>
          <w:lang w:eastAsia="en-GB"/>
        </w:rPr>
      </w:pPr>
      <w:r>
        <w:rPr>
          <w:sz w:val="24"/>
          <w:szCs w:val="24"/>
          <w:lang w:eastAsia="en-GB"/>
        </w:rPr>
        <w:br w:type="page"/>
      </w:r>
    </w:p>
    <w:sdt>
      <w:sdtPr>
        <w:rPr>
          <w:rFonts w:asciiTheme="minorHAnsi" w:eastAsiaTheme="minorHAnsi" w:hAnsiTheme="minorHAnsi" w:cstheme="minorBidi"/>
          <w:color w:val="auto"/>
          <w:sz w:val="22"/>
          <w:szCs w:val="22"/>
          <w:lang w:val="nl-NL" w:eastAsia="en-US"/>
        </w:rPr>
        <w:id w:val="-1369529197"/>
        <w:docPartObj>
          <w:docPartGallery w:val="Table of Contents"/>
          <w:docPartUnique/>
        </w:docPartObj>
      </w:sdtPr>
      <w:sdtEndPr>
        <w:rPr>
          <w:b/>
          <w:bCs/>
        </w:rPr>
      </w:sdtEndPr>
      <w:sdtContent>
        <w:p w14:paraId="7C94EAEB" w14:textId="18FA58DA" w:rsidR="008B4CBC" w:rsidRDefault="008B4CBC">
          <w:pPr>
            <w:pStyle w:val="Kopvaninhoudsopgave"/>
          </w:pPr>
          <w:r>
            <w:rPr>
              <w:lang w:val="nl-NL"/>
            </w:rPr>
            <w:t>Inhoud</w:t>
          </w:r>
        </w:p>
        <w:p w14:paraId="2B786C14" w14:textId="52BD2F90" w:rsidR="00480CCB" w:rsidRDefault="008B4CBC">
          <w:pPr>
            <w:pStyle w:val="Inhopg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89776744" w:history="1">
            <w:r w:rsidR="00480CCB" w:rsidRPr="0096577E">
              <w:rPr>
                <w:rStyle w:val="Hyperlink"/>
                <w:noProof/>
                <w:lang w:eastAsia="en-GB"/>
              </w:rPr>
              <w:t>Manuele Test</w:t>
            </w:r>
            <w:r w:rsidR="00480CCB">
              <w:rPr>
                <w:noProof/>
                <w:webHidden/>
              </w:rPr>
              <w:tab/>
            </w:r>
            <w:r w:rsidR="00480CCB">
              <w:rPr>
                <w:noProof/>
                <w:webHidden/>
              </w:rPr>
              <w:fldChar w:fldCharType="begin"/>
            </w:r>
            <w:r w:rsidR="00480CCB">
              <w:rPr>
                <w:noProof/>
                <w:webHidden/>
              </w:rPr>
              <w:instrText xml:space="preserve"> PAGEREF _Toc89776744 \h </w:instrText>
            </w:r>
            <w:r w:rsidR="00480CCB">
              <w:rPr>
                <w:noProof/>
                <w:webHidden/>
              </w:rPr>
            </w:r>
            <w:r w:rsidR="00480CCB">
              <w:rPr>
                <w:noProof/>
                <w:webHidden/>
              </w:rPr>
              <w:fldChar w:fldCharType="separate"/>
            </w:r>
            <w:r w:rsidR="00480CCB">
              <w:rPr>
                <w:noProof/>
                <w:webHidden/>
              </w:rPr>
              <w:t>3</w:t>
            </w:r>
            <w:r w:rsidR="00480CCB">
              <w:rPr>
                <w:noProof/>
                <w:webHidden/>
              </w:rPr>
              <w:fldChar w:fldCharType="end"/>
            </w:r>
          </w:hyperlink>
        </w:p>
        <w:p w14:paraId="45D6FB1B" w14:textId="6046D33C" w:rsidR="00480CCB" w:rsidRDefault="00F03BBE">
          <w:pPr>
            <w:pStyle w:val="Inhopg2"/>
            <w:tabs>
              <w:tab w:val="right" w:leader="dot" w:pos="9016"/>
            </w:tabs>
            <w:rPr>
              <w:rFonts w:eastAsiaTheme="minorEastAsia"/>
              <w:noProof/>
              <w:lang w:val="en-GB" w:eastAsia="en-GB"/>
            </w:rPr>
          </w:pPr>
          <w:hyperlink w:anchor="_Toc89776745" w:history="1">
            <w:r w:rsidR="00480CCB" w:rsidRPr="0096577E">
              <w:rPr>
                <w:rStyle w:val="Hyperlink"/>
                <w:noProof/>
                <w:lang w:eastAsia="en-GB"/>
              </w:rPr>
              <w:t>Intro</w:t>
            </w:r>
            <w:r w:rsidR="00480CCB">
              <w:rPr>
                <w:noProof/>
                <w:webHidden/>
              </w:rPr>
              <w:tab/>
            </w:r>
            <w:r w:rsidR="00480CCB">
              <w:rPr>
                <w:noProof/>
                <w:webHidden/>
              </w:rPr>
              <w:fldChar w:fldCharType="begin"/>
            </w:r>
            <w:r w:rsidR="00480CCB">
              <w:rPr>
                <w:noProof/>
                <w:webHidden/>
              </w:rPr>
              <w:instrText xml:space="preserve"> PAGEREF _Toc89776745 \h </w:instrText>
            </w:r>
            <w:r w:rsidR="00480CCB">
              <w:rPr>
                <w:noProof/>
                <w:webHidden/>
              </w:rPr>
            </w:r>
            <w:r w:rsidR="00480CCB">
              <w:rPr>
                <w:noProof/>
                <w:webHidden/>
              </w:rPr>
              <w:fldChar w:fldCharType="separate"/>
            </w:r>
            <w:r w:rsidR="00480CCB">
              <w:rPr>
                <w:noProof/>
                <w:webHidden/>
              </w:rPr>
              <w:t>3</w:t>
            </w:r>
            <w:r w:rsidR="00480CCB">
              <w:rPr>
                <w:noProof/>
                <w:webHidden/>
              </w:rPr>
              <w:fldChar w:fldCharType="end"/>
            </w:r>
          </w:hyperlink>
        </w:p>
        <w:p w14:paraId="636C0B5B" w14:textId="580B36F4" w:rsidR="00480CCB" w:rsidRDefault="00F03BBE">
          <w:pPr>
            <w:pStyle w:val="Inhopg2"/>
            <w:tabs>
              <w:tab w:val="right" w:leader="dot" w:pos="9016"/>
            </w:tabs>
            <w:rPr>
              <w:rFonts w:eastAsiaTheme="minorEastAsia"/>
              <w:noProof/>
              <w:lang w:val="en-GB" w:eastAsia="en-GB"/>
            </w:rPr>
          </w:pPr>
          <w:hyperlink w:anchor="_Toc89776746" w:history="1">
            <w:r w:rsidR="00480CCB" w:rsidRPr="0096577E">
              <w:rPr>
                <w:rStyle w:val="Hyperlink"/>
                <w:noProof/>
                <w:lang w:eastAsia="en-GB"/>
              </w:rPr>
              <w:t>Nasa</w:t>
            </w:r>
            <w:r w:rsidR="00480CCB">
              <w:rPr>
                <w:noProof/>
                <w:webHidden/>
              </w:rPr>
              <w:tab/>
            </w:r>
            <w:r w:rsidR="00480CCB">
              <w:rPr>
                <w:noProof/>
                <w:webHidden/>
              </w:rPr>
              <w:fldChar w:fldCharType="begin"/>
            </w:r>
            <w:r w:rsidR="00480CCB">
              <w:rPr>
                <w:noProof/>
                <w:webHidden/>
              </w:rPr>
              <w:instrText xml:space="preserve"> PAGEREF _Toc89776746 \h </w:instrText>
            </w:r>
            <w:r w:rsidR="00480CCB">
              <w:rPr>
                <w:noProof/>
                <w:webHidden/>
              </w:rPr>
            </w:r>
            <w:r w:rsidR="00480CCB">
              <w:rPr>
                <w:noProof/>
                <w:webHidden/>
              </w:rPr>
              <w:fldChar w:fldCharType="separate"/>
            </w:r>
            <w:r w:rsidR="00480CCB">
              <w:rPr>
                <w:noProof/>
                <w:webHidden/>
              </w:rPr>
              <w:t>5</w:t>
            </w:r>
            <w:r w:rsidR="00480CCB">
              <w:rPr>
                <w:noProof/>
                <w:webHidden/>
              </w:rPr>
              <w:fldChar w:fldCharType="end"/>
            </w:r>
          </w:hyperlink>
        </w:p>
        <w:p w14:paraId="42FC8603" w14:textId="45B253E5" w:rsidR="00480CCB" w:rsidRDefault="00F03BBE">
          <w:pPr>
            <w:pStyle w:val="Inhopg3"/>
            <w:tabs>
              <w:tab w:val="right" w:leader="dot" w:pos="9016"/>
            </w:tabs>
            <w:rPr>
              <w:rFonts w:eastAsiaTheme="minorEastAsia"/>
              <w:noProof/>
              <w:lang w:val="en-GB" w:eastAsia="en-GB"/>
            </w:rPr>
          </w:pPr>
          <w:hyperlink w:anchor="_Toc89776747" w:history="1">
            <w:r w:rsidR="00480CCB" w:rsidRPr="0096577E">
              <w:rPr>
                <w:rStyle w:val="Hyperlink"/>
                <w:noProof/>
                <w:lang w:eastAsia="en-GB"/>
              </w:rPr>
              <w:t>Get-Testing met een specifiek Id</w:t>
            </w:r>
            <w:r w:rsidR="00480CCB">
              <w:rPr>
                <w:noProof/>
                <w:webHidden/>
              </w:rPr>
              <w:tab/>
            </w:r>
            <w:r w:rsidR="00480CCB">
              <w:rPr>
                <w:noProof/>
                <w:webHidden/>
              </w:rPr>
              <w:fldChar w:fldCharType="begin"/>
            </w:r>
            <w:r w:rsidR="00480CCB">
              <w:rPr>
                <w:noProof/>
                <w:webHidden/>
              </w:rPr>
              <w:instrText xml:space="preserve"> PAGEREF _Toc89776747 \h </w:instrText>
            </w:r>
            <w:r w:rsidR="00480CCB">
              <w:rPr>
                <w:noProof/>
                <w:webHidden/>
              </w:rPr>
            </w:r>
            <w:r w:rsidR="00480CCB">
              <w:rPr>
                <w:noProof/>
                <w:webHidden/>
              </w:rPr>
              <w:fldChar w:fldCharType="separate"/>
            </w:r>
            <w:r w:rsidR="00480CCB">
              <w:rPr>
                <w:noProof/>
                <w:webHidden/>
              </w:rPr>
              <w:t>5</w:t>
            </w:r>
            <w:r w:rsidR="00480CCB">
              <w:rPr>
                <w:noProof/>
                <w:webHidden/>
              </w:rPr>
              <w:fldChar w:fldCharType="end"/>
            </w:r>
          </w:hyperlink>
        </w:p>
        <w:p w14:paraId="6CAE06C4" w14:textId="528242A7" w:rsidR="00480CCB" w:rsidRDefault="00F03BBE">
          <w:pPr>
            <w:pStyle w:val="Inhopg2"/>
            <w:tabs>
              <w:tab w:val="right" w:leader="dot" w:pos="9016"/>
            </w:tabs>
            <w:rPr>
              <w:rFonts w:eastAsiaTheme="minorEastAsia"/>
              <w:noProof/>
              <w:lang w:val="en-GB" w:eastAsia="en-GB"/>
            </w:rPr>
          </w:pPr>
          <w:hyperlink w:anchor="_Toc89776748" w:history="1">
            <w:r w:rsidR="00480CCB" w:rsidRPr="0096577E">
              <w:rPr>
                <w:rStyle w:val="Hyperlink"/>
                <w:noProof/>
                <w:lang w:eastAsia="en-GB"/>
              </w:rPr>
              <w:t>Spotify</w:t>
            </w:r>
            <w:r w:rsidR="00480CCB">
              <w:rPr>
                <w:noProof/>
                <w:webHidden/>
              </w:rPr>
              <w:tab/>
            </w:r>
            <w:r w:rsidR="00480CCB">
              <w:rPr>
                <w:noProof/>
                <w:webHidden/>
              </w:rPr>
              <w:fldChar w:fldCharType="begin"/>
            </w:r>
            <w:r w:rsidR="00480CCB">
              <w:rPr>
                <w:noProof/>
                <w:webHidden/>
              </w:rPr>
              <w:instrText xml:space="preserve"> PAGEREF _Toc89776748 \h </w:instrText>
            </w:r>
            <w:r w:rsidR="00480CCB">
              <w:rPr>
                <w:noProof/>
                <w:webHidden/>
              </w:rPr>
            </w:r>
            <w:r w:rsidR="00480CCB">
              <w:rPr>
                <w:noProof/>
                <w:webHidden/>
              </w:rPr>
              <w:fldChar w:fldCharType="separate"/>
            </w:r>
            <w:r w:rsidR="00480CCB">
              <w:rPr>
                <w:noProof/>
                <w:webHidden/>
              </w:rPr>
              <w:t>7</w:t>
            </w:r>
            <w:r w:rsidR="00480CCB">
              <w:rPr>
                <w:noProof/>
                <w:webHidden/>
              </w:rPr>
              <w:fldChar w:fldCharType="end"/>
            </w:r>
          </w:hyperlink>
        </w:p>
        <w:p w14:paraId="6B4679B2" w14:textId="7264D038" w:rsidR="00480CCB" w:rsidRDefault="00F03BBE">
          <w:pPr>
            <w:pStyle w:val="Inhopg3"/>
            <w:tabs>
              <w:tab w:val="right" w:leader="dot" w:pos="9016"/>
            </w:tabs>
            <w:rPr>
              <w:rFonts w:eastAsiaTheme="minorEastAsia"/>
              <w:noProof/>
              <w:lang w:val="en-GB" w:eastAsia="en-GB"/>
            </w:rPr>
          </w:pPr>
          <w:hyperlink w:anchor="_Toc89776749" w:history="1">
            <w:r w:rsidR="00480CCB" w:rsidRPr="0096577E">
              <w:rPr>
                <w:rStyle w:val="Hyperlink"/>
                <w:noProof/>
                <w:lang w:eastAsia="en-GB"/>
              </w:rPr>
              <w:t>Post-testing</w:t>
            </w:r>
            <w:r w:rsidR="00480CCB">
              <w:rPr>
                <w:noProof/>
                <w:webHidden/>
              </w:rPr>
              <w:tab/>
            </w:r>
            <w:r w:rsidR="00480CCB">
              <w:rPr>
                <w:noProof/>
                <w:webHidden/>
              </w:rPr>
              <w:fldChar w:fldCharType="begin"/>
            </w:r>
            <w:r w:rsidR="00480CCB">
              <w:rPr>
                <w:noProof/>
                <w:webHidden/>
              </w:rPr>
              <w:instrText xml:space="preserve"> PAGEREF _Toc89776749 \h </w:instrText>
            </w:r>
            <w:r w:rsidR="00480CCB">
              <w:rPr>
                <w:noProof/>
                <w:webHidden/>
              </w:rPr>
            </w:r>
            <w:r w:rsidR="00480CCB">
              <w:rPr>
                <w:noProof/>
                <w:webHidden/>
              </w:rPr>
              <w:fldChar w:fldCharType="separate"/>
            </w:r>
            <w:r w:rsidR="00480CCB">
              <w:rPr>
                <w:noProof/>
                <w:webHidden/>
              </w:rPr>
              <w:t>8</w:t>
            </w:r>
            <w:r w:rsidR="00480CCB">
              <w:rPr>
                <w:noProof/>
                <w:webHidden/>
              </w:rPr>
              <w:fldChar w:fldCharType="end"/>
            </w:r>
          </w:hyperlink>
        </w:p>
        <w:p w14:paraId="09B7A278" w14:textId="0BDBACE6" w:rsidR="00480CCB" w:rsidRDefault="00F03BBE">
          <w:pPr>
            <w:pStyle w:val="Inhopg3"/>
            <w:tabs>
              <w:tab w:val="right" w:leader="dot" w:pos="9016"/>
            </w:tabs>
            <w:rPr>
              <w:rFonts w:eastAsiaTheme="minorEastAsia"/>
              <w:noProof/>
              <w:lang w:val="en-GB" w:eastAsia="en-GB"/>
            </w:rPr>
          </w:pPr>
          <w:hyperlink w:anchor="_Toc89776750" w:history="1">
            <w:r w:rsidR="00480CCB" w:rsidRPr="0096577E">
              <w:rPr>
                <w:rStyle w:val="Hyperlink"/>
                <w:noProof/>
                <w:lang w:eastAsia="en-GB"/>
              </w:rPr>
              <w:t>Put-Testing</w:t>
            </w:r>
            <w:r w:rsidR="00480CCB">
              <w:rPr>
                <w:noProof/>
                <w:webHidden/>
              </w:rPr>
              <w:tab/>
            </w:r>
            <w:r w:rsidR="00480CCB">
              <w:rPr>
                <w:noProof/>
                <w:webHidden/>
              </w:rPr>
              <w:fldChar w:fldCharType="begin"/>
            </w:r>
            <w:r w:rsidR="00480CCB">
              <w:rPr>
                <w:noProof/>
                <w:webHidden/>
              </w:rPr>
              <w:instrText xml:space="preserve"> PAGEREF _Toc89776750 \h </w:instrText>
            </w:r>
            <w:r w:rsidR="00480CCB">
              <w:rPr>
                <w:noProof/>
                <w:webHidden/>
              </w:rPr>
            </w:r>
            <w:r w:rsidR="00480CCB">
              <w:rPr>
                <w:noProof/>
                <w:webHidden/>
              </w:rPr>
              <w:fldChar w:fldCharType="separate"/>
            </w:r>
            <w:r w:rsidR="00480CCB">
              <w:rPr>
                <w:noProof/>
                <w:webHidden/>
              </w:rPr>
              <w:t>12</w:t>
            </w:r>
            <w:r w:rsidR="00480CCB">
              <w:rPr>
                <w:noProof/>
                <w:webHidden/>
              </w:rPr>
              <w:fldChar w:fldCharType="end"/>
            </w:r>
          </w:hyperlink>
        </w:p>
        <w:p w14:paraId="64E0925C" w14:textId="15C58FB9" w:rsidR="00480CCB" w:rsidRDefault="00F03BBE">
          <w:pPr>
            <w:pStyle w:val="Inhopg3"/>
            <w:tabs>
              <w:tab w:val="right" w:leader="dot" w:pos="9016"/>
            </w:tabs>
            <w:rPr>
              <w:rFonts w:eastAsiaTheme="minorEastAsia"/>
              <w:noProof/>
              <w:lang w:val="en-GB" w:eastAsia="en-GB"/>
            </w:rPr>
          </w:pPr>
          <w:hyperlink w:anchor="_Toc89776751" w:history="1">
            <w:r w:rsidR="00480CCB" w:rsidRPr="0096577E">
              <w:rPr>
                <w:rStyle w:val="Hyperlink"/>
                <w:noProof/>
                <w:lang w:eastAsia="en-GB"/>
              </w:rPr>
              <w:t>Delete-testing</w:t>
            </w:r>
            <w:r w:rsidR="00480CCB">
              <w:rPr>
                <w:noProof/>
                <w:webHidden/>
              </w:rPr>
              <w:tab/>
            </w:r>
            <w:r w:rsidR="00480CCB">
              <w:rPr>
                <w:noProof/>
                <w:webHidden/>
              </w:rPr>
              <w:fldChar w:fldCharType="begin"/>
            </w:r>
            <w:r w:rsidR="00480CCB">
              <w:rPr>
                <w:noProof/>
                <w:webHidden/>
              </w:rPr>
              <w:instrText xml:space="preserve"> PAGEREF _Toc89776751 \h </w:instrText>
            </w:r>
            <w:r w:rsidR="00480CCB">
              <w:rPr>
                <w:noProof/>
                <w:webHidden/>
              </w:rPr>
            </w:r>
            <w:r w:rsidR="00480CCB">
              <w:rPr>
                <w:noProof/>
                <w:webHidden/>
              </w:rPr>
              <w:fldChar w:fldCharType="separate"/>
            </w:r>
            <w:r w:rsidR="00480CCB">
              <w:rPr>
                <w:noProof/>
                <w:webHidden/>
              </w:rPr>
              <w:t>13</w:t>
            </w:r>
            <w:r w:rsidR="00480CCB">
              <w:rPr>
                <w:noProof/>
                <w:webHidden/>
              </w:rPr>
              <w:fldChar w:fldCharType="end"/>
            </w:r>
          </w:hyperlink>
        </w:p>
        <w:p w14:paraId="165BB92D" w14:textId="48B65F6B" w:rsidR="00480CCB" w:rsidRDefault="00F03BBE">
          <w:pPr>
            <w:pStyle w:val="Inhopg3"/>
            <w:tabs>
              <w:tab w:val="right" w:leader="dot" w:pos="9016"/>
            </w:tabs>
            <w:rPr>
              <w:rFonts w:eastAsiaTheme="minorEastAsia"/>
              <w:noProof/>
              <w:lang w:val="en-GB" w:eastAsia="en-GB"/>
            </w:rPr>
          </w:pPr>
          <w:hyperlink w:anchor="_Toc89776752" w:history="1">
            <w:r w:rsidR="00480CCB" w:rsidRPr="0096577E">
              <w:rPr>
                <w:rStyle w:val="Hyperlink"/>
                <w:noProof/>
                <w:lang w:eastAsia="en-GB"/>
              </w:rPr>
              <w:t>Extra requests voor playlist aan te vullen</w:t>
            </w:r>
            <w:r w:rsidR="00480CCB">
              <w:rPr>
                <w:noProof/>
                <w:webHidden/>
              </w:rPr>
              <w:tab/>
            </w:r>
            <w:r w:rsidR="00480CCB">
              <w:rPr>
                <w:noProof/>
                <w:webHidden/>
              </w:rPr>
              <w:fldChar w:fldCharType="begin"/>
            </w:r>
            <w:r w:rsidR="00480CCB">
              <w:rPr>
                <w:noProof/>
                <w:webHidden/>
              </w:rPr>
              <w:instrText xml:space="preserve"> PAGEREF _Toc89776752 \h </w:instrText>
            </w:r>
            <w:r w:rsidR="00480CCB">
              <w:rPr>
                <w:noProof/>
                <w:webHidden/>
              </w:rPr>
            </w:r>
            <w:r w:rsidR="00480CCB">
              <w:rPr>
                <w:noProof/>
                <w:webHidden/>
              </w:rPr>
              <w:fldChar w:fldCharType="separate"/>
            </w:r>
            <w:r w:rsidR="00480CCB">
              <w:rPr>
                <w:noProof/>
                <w:webHidden/>
              </w:rPr>
              <w:t>15</w:t>
            </w:r>
            <w:r w:rsidR="00480CCB">
              <w:rPr>
                <w:noProof/>
                <w:webHidden/>
              </w:rPr>
              <w:fldChar w:fldCharType="end"/>
            </w:r>
          </w:hyperlink>
        </w:p>
        <w:p w14:paraId="57DBC073" w14:textId="6318DB91" w:rsidR="00480CCB" w:rsidRDefault="00F03BBE">
          <w:pPr>
            <w:pStyle w:val="Inhopg3"/>
            <w:tabs>
              <w:tab w:val="right" w:leader="dot" w:pos="9016"/>
            </w:tabs>
            <w:rPr>
              <w:rFonts w:eastAsiaTheme="minorEastAsia"/>
              <w:noProof/>
              <w:lang w:val="en-GB" w:eastAsia="en-GB"/>
            </w:rPr>
          </w:pPr>
          <w:hyperlink w:anchor="_Toc89776753" w:history="1">
            <w:r w:rsidR="00480CCB" w:rsidRPr="0096577E">
              <w:rPr>
                <w:rStyle w:val="Hyperlink"/>
                <w:noProof/>
                <w:lang w:eastAsia="en-GB"/>
              </w:rPr>
              <w:t>Postman Collections voor spotify requests</w:t>
            </w:r>
            <w:r w:rsidR="00480CCB">
              <w:rPr>
                <w:noProof/>
                <w:webHidden/>
              </w:rPr>
              <w:tab/>
            </w:r>
            <w:r w:rsidR="00480CCB">
              <w:rPr>
                <w:noProof/>
                <w:webHidden/>
              </w:rPr>
              <w:fldChar w:fldCharType="begin"/>
            </w:r>
            <w:r w:rsidR="00480CCB">
              <w:rPr>
                <w:noProof/>
                <w:webHidden/>
              </w:rPr>
              <w:instrText xml:space="preserve"> PAGEREF _Toc89776753 \h </w:instrText>
            </w:r>
            <w:r w:rsidR="00480CCB">
              <w:rPr>
                <w:noProof/>
                <w:webHidden/>
              </w:rPr>
            </w:r>
            <w:r w:rsidR="00480CCB">
              <w:rPr>
                <w:noProof/>
                <w:webHidden/>
              </w:rPr>
              <w:fldChar w:fldCharType="separate"/>
            </w:r>
            <w:r w:rsidR="00480CCB">
              <w:rPr>
                <w:noProof/>
                <w:webHidden/>
              </w:rPr>
              <w:t>16</w:t>
            </w:r>
            <w:r w:rsidR="00480CCB">
              <w:rPr>
                <w:noProof/>
                <w:webHidden/>
              </w:rPr>
              <w:fldChar w:fldCharType="end"/>
            </w:r>
          </w:hyperlink>
        </w:p>
        <w:p w14:paraId="2472D219" w14:textId="4009CFA8" w:rsidR="00480CCB" w:rsidRDefault="00F03BBE">
          <w:pPr>
            <w:pStyle w:val="Inhopg3"/>
            <w:tabs>
              <w:tab w:val="right" w:leader="dot" w:pos="9016"/>
            </w:tabs>
            <w:rPr>
              <w:rFonts w:eastAsiaTheme="minorEastAsia"/>
              <w:noProof/>
              <w:lang w:val="en-GB" w:eastAsia="en-GB"/>
            </w:rPr>
          </w:pPr>
          <w:hyperlink w:anchor="_Toc89776754" w:history="1">
            <w:r w:rsidR="00480CCB" w:rsidRPr="0096577E">
              <w:rPr>
                <w:rStyle w:val="Hyperlink"/>
                <w:noProof/>
                <w:lang w:eastAsia="en-GB"/>
              </w:rPr>
              <w:t>Slimme authenticatie token</w:t>
            </w:r>
            <w:r w:rsidR="00480CCB">
              <w:rPr>
                <w:noProof/>
                <w:webHidden/>
              </w:rPr>
              <w:tab/>
            </w:r>
            <w:r w:rsidR="00480CCB">
              <w:rPr>
                <w:noProof/>
                <w:webHidden/>
              </w:rPr>
              <w:fldChar w:fldCharType="begin"/>
            </w:r>
            <w:r w:rsidR="00480CCB">
              <w:rPr>
                <w:noProof/>
                <w:webHidden/>
              </w:rPr>
              <w:instrText xml:space="preserve"> PAGEREF _Toc89776754 \h </w:instrText>
            </w:r>
            <w:r w:rsidR="00480CCB">
              <w:rPr>
                <w:noProof/>
                <w:webHidden/>
              </w:rPr>
            </w:r>
            <w:r w:rsidR="00480CCB">
              <w:rPr>
                <w:noProof/>
                <w:webHidden/>
              </w:rPr>
              <w:fldChar w:fldCharType="separate"/>
            </w:r>
            <w:r w:rsidR="00480CCB">
              <w:rPr>
                <w:noProof/>
                <w:webHidden/>
              </w:rPr>
              <w:t>16</w:t>
            </w:r>
            <w:r w:rsidR="00480CCB">
              <w:rPr>
                <w:noProof/>
                <w:webHidden/>
              </w:rPr>
              <w:fldChar w:fldCharType="end"/>
            </w:r>
          </w:hyperlink>
        </w:p>
        <w:p w14:paraId="63F2C626" w14:textId="1A02D9D2" w:rsidR="00480CCB" w:rsidRDefault="00F03BBE">
          <w:pPr>
            <w:pStyle w:val="Inhopg3"/>
            <w:tabs>
              <w:tab w:val="right" w:leader="dot" w:pos="9016"/>
            </w:tabs>
            <w:rPr>
              <w:rFonts w:eastAsiaTheme="minorEastAsia"/>
              <w:noProof/>
              <w:lang w:val="en-GB" w:eastAsia="en-GB"/>
            </w:rPr>
          </w:pPr>
          <w:hyperlink w:anchor="_Toc89776755" w:history="1">
            <w:r w:rsidR="00480CCB" w:rsidRPr="0096577E">
              <w:rPr>
                <w:rStyle w:val="Hyperlink"/>
                <w:noProof/>
                <w:lang w:eastAsia="en-GB"/>
              </w:rPr>
              <w:t>Diepgaande tests</w:t>
            </w:r>
            <w:r w:rsidR="00480CCB">
              <w:rPr>
                <w:noProof/>
                <w:webHidden/>
              </w:rPr>
              <w:tab/>
            </w:r>
            <w:r w:rsidR="00480CCB">
              <w:rPr>
                <w:noProof/>
                <w:webHidden/>
              </w:rPr>
              <w:fldChar w:fldCharType="begin"/>
            </w:r>
            <w:r w:rsidR="00480CCB">
              <w:rPr>
                <w:noProof/>
                <w:webHidden/>
              </w:rPr>
              <w:instrText xml:space="preserve"> PAGEREF _Toc89776755 \h </w:instrText>
            </w:r>
            <w:r w:rsidR="00480CCB">
              <w:rPr>
                <w:noProof/>
                <w:webHidden/>
              </w:rPr>
            </w:r>
            <w:r w:rsidR="00480CCB">
              <w:rPr>
                <w:noProof/>
                <w:webHidden/>
              </w:rPr>
              <w:fldChar w:fldCharType="separate"/>
            </w:r>
            <w:r w:rsidR="00480CCB">
              <w:rPr>
                <w:noProof/>
                <w:webHidden/>
              </w:rPr>
              <w:t>20</w:t>
            </w:r>
            <w:r w:rsidR="00480CCB">
              <w:rPr>
                <w:noProof/>
                <w:webHidden/>
              </w:rPr>
              <w:fldChar w:fldCharType="end"/>
            </w:r>
          </w:hyperlink>
        </w:p>
        <w:p w14:paraId="73A87B11" w14:textId="43656E75" w:rsidR="00480CCB" w:rsidRDefault="00F03BBE">
          <w:pPr>
            <w:pStyle w:val="Inhopg1"/>
            <w:tabs>
              <w:tab w:val="right" w:leader="dot" w:pos="9016"/>
            </w:tabs>
            <w:rPr>
              <w:rFonts w:eastAsiaTheme="minorEastAsia"/>
              <w:noProof/>
              <w:lang w:val="en-GB" w:eastAsia="en-GB"/>
            </w:rPr>
          </w:pPr>
          <w:hyperlink w:anchor="_Toc89776756" w:history="1">
            <w:r w:rsidR="00480CCB" w:rsidRPr="0096577E">
              <w:rPr>
                <w:rStyle w:val="Hyperlink"/>
                <w:noProof/>
                <w:lang w:eastAsia="en-GB"/>
              </w:rPr>
              <w:t>Test automation</w:t>
            </w:r>
            <w:r w:rsidR="00480CCB">
              <w:rPr>
                <w:noProof/>
                <w:webHidden/>
              </w:rPr>
              <w:tab/>
            </w:r>
            <w:r w:rsidR="00480CCB">
              <w:rPr>
                <w:noProof/>
                <w:webHidden/>
              </w:rPr>
              <w:fldChar w:fldCharType="begin"/>
            </w:r>
            <w:r w:rsidR="00480CCB">
              <w:rPr>
                <w:noProof/>
                <w:webHidden/>
              </w:rPr>
              <w:instrText xml:space="preserve"> PAGEREF _Toc89776756 \h </w:instrText>
            </w:r>
            <w:r w:rsidR="00480CCB">
              <w:rPr>
                <w:noProof/>
                <w:webHidden/>
              </w:rPr>
            </w:r>
            <w:r w:rsidR="00480CCB">
              <w:rPr>
                <w:noProof/>
                <w:webHidden/>
              </w:rPr>
              <w:fldChar w:fldCharType="separate"/>
            </w:r>
            <w:r w:rsidR="00480CCB">
              <w:rPr>
                <w:noProof/>
                <w:webHidden/>
              </w:rPr>
              <w:t>23</w:t>
            </w:r>
            <w:r w:rsidR="00480CCB">
              <w:rPr>
                <w:noProof/>
                <w:webHidden/>
              </w:rPr>
              <w:fldChar w:fldCharType="end"/>
            </w:r>
          </w:hyperlink>
        </w:p>
        <w:p w14:paraId="21861E29" w14:textId="6150844A" w:rsidR="00480CCB" w:rsidRDefault="00F03BBE">
          <w:pPr>
            <w:pStyle w:val="Inhopg2"/>
            <w:tabs>
              <w:tab w:val="right" w:leader="dot" w:pos="9016"/>
            </w:tabs>
            <w:rPr>
              <w:rFonts w:eastAsiaTheme="minorEastAsia"/>
              <w:noProof/>
              <w:lang w:val="en-GB" w:eastAsia="en-GB"/>
            </w:rPr>
          </w:pPr>
          <w:hyperlink w:anchor="_Toc89776757" w:history="1">
            <w:r w:rsidR="00480CCB" w:rsidRPr="0096577E">
              <w:rPr>
                <w:rStyle w:val="Hyperlink"/>
                <w:noProof/>
                <w:lang w:eastAsia="en-GB"/>
              </w:rPr>
              <w:t>Environment</w:t>
            </w:r>
            <w:r w:rsidR="00480CCB">
              <w:rPr>
                <w:noProof/>
                <w:webHidden/>
              </w:rPr>
              <w:tab/>
            </w:r>
            <w:r w:rsidR="00480CCB">
              <w:rPr>
                <w:noProof/>
                <w:webHidden/>
              </w:rPr>
              <w:fldChar w:fldCharType="begin"/>
            </w:r>
            <w:r w:rsidR="00480CCB">
              <w:rPr>
                <w:noProof/>
                <w:webHidden/>
              </w:rPr>
              <w:instrText xml:space="preserve"> PAGEREF _Toc89776757 \h </w:instrText>
            </w:r>
            <w:r w:rsidR="00480CCB">
              <w:rPr>
                <w:noProof/>
                <w:webHidden/>
              </w:rPr>
            </w:r>
            <w:r w:rsidR="00480CCB">
              <w:rPr>
                <w:noProof/>
                <w:webHidden/>
              </w:rPr>
              <w:fldChar w:fldCharType="separate"/>
            </w:r>
            <w:r w:rsidR="00480CCB">
              <w:rPr>
                <w:noProof/>
                <w:webHidden/>
              </w:rPr>
              <w:t>23</w:t>
            </w:r>
            <w:r w:rsidR="00480CCB">
              <w:rPr>
                <w:noProof/>
                <w:webHidden/>
              </w:rPr>
              <w:fldChar w:fldCharType="end"/>
            </w:r>
          </w:hyperlink>
        </w:p>
        <w:p w14:paraId="313FBC6C" w14:textId="417F08CB" w:rsidR="00480CCB" w:rsidRDefault="00F03BBE">
          <w:pPr>
            <w:pStyle w:val="Inhopg3"/>
            <w:tabs>
              <w:tab w:val="right" w:leader="dot" w:pos="9016"/>
            </w:tabs>
            <w:rPr>
              <w:rFonts w:eastAsiaTheme="minorEastAsia"/>
              <w:noProof/>
              <w:lang w:val="en-GB" w:eastAsia="en-GB"/>
            </w:rPr>
          </w:pPr>
          <w:hyperlink w:anchor="_Toc89776758" w:history="1">
            <w:r w:rsidR="00480CCB" w:rsidRPr="0096577E">
              <w:rPr>
                <w:rStyle w:val="Hyperlink"/>
                <w:noProof/>
                <w:lang w:eastAsia="en-GB"/>
              </w:rPr>
              <w:t>Uitleg</w:t>
            </w:r>
            <w:r w:rsidR="00480CCB">
              <w:rPr>
                <w:noProof/>
                <w:webHidden/>
              </w:rPr>
              <w:tab/>
            </w:r>
            <w:r w:rsidR="00480CCB">
              <w:rPr>
                <w:noProof/>
                <w:webHidden/>
              </w:rPr>
              <w:fldChar w:fldCharType="begin"/>
            </w:r>
            <w:r w:rsidR="00480CCB">
              <w:rPr>
                <w:noProof/>
                <w:webHidden/>
              </w:rPr>
              <w:instrText xml:space="preserve"> PAGEREF _Toc89776758 \h </w:instrText>
            </w:r>
            <w:r w:rsidR="00480CCB">
              <w:rPr>
                <w:noProof/>
                <w:webHidden/>
              </w:rPr>
            </w:r>
            <w:r w:rsidR="00480CCB">
              <w:rPr>
                <w:noProof/>
                <w:webHidden/>
              </w:rPr>
              <w:fldChar w:fldCharType="separate"/>
            </w:r>
            <w:r w:rsidR="00480CCB">
              <w:rPr>
                <w:noProof/>
                <w:webHidden/>
              </w:rPr>
              <w:t>23</w:t>
            </w:r>
            <w:r w:rsidR="00480CCB">
              <w:rPr>
                <w:noProof/>
                <w:webHidden/>
              </w:rPr>
              <w:fldChar w:fldCharType="end"/>
            </w:r>
          </w:hyperlink>
        </w:p>
        <w:p w14:paraId="752C578B" w14:textId="1C6F75FA" w:rsidR="00480CCB" w:rsidRDefault="00F03BBE">
          <w:pPr>
            <w:pStyle w:val="Inhopg3"/>
            <w:tabs>
              <w:tab w:val="right" w:leader="dot" w:pos="9016"/>
            </w:tabs>
            <w:rPr>
              <w:rFonts w:eastAsiaTheme="minorEastAsia"/>
              <w:noProof/>
              <w:lang w:val="en-GB" w:eastAsia="en-GB"/>
            </w:rPr>
          </w:pPr>
          <w:hyperlink w:anchor="_Toc89776759" w:history="1">
            <w:r w:rsidR="00480CCB" w:rsidRPr="0096577E">
              <w:rPr>
                <w:rStyle w:val="Hyperlink"/>
                <w:noProof/>
                <w:lang w:eastAsia="en-GB"/>
              </w:rPr>
              <w:t>Confirmatie</w:t>
            </w:r>
            <w:r w:rsidR="00480CCB">
              <w:rPr>
                <w:noProof/>
                <w:webHidden/>
              </w:rPr>
              <w:tab/>
            </w:r>
            <w:r w:rsidR="00480CCB">
              <w:rPr>
                <w:noProof/>
                <w:webHidden/>
              </w:rPr>
              <w:fldChar w:fldCharType="begin"/>
            </w:r>
            <w:r w:rsidR="00480CCB">
              <w:rPr>
                <w:noProof/>
                <w:webHidden/>
              </w:rPr>
              <w:instrText xml:space="preserve"> PAGEREF _Toc89776759 \h </w:instrText>
            </w:r>
            <w:r w:rsidR="00480CCB">
              <w:rPr>
                <w:noProof/>
                <w:webHidden/>
              </w:rPr>
            </w:r>
            <w:r w:rsidR="00480CCB">
              <w:rPr>
                <w:noProof/>
                <w:webHidden/>
              </w:rPr>
              <w:fldChar w:fldCharType="separate"/>
            </w:r>
            <w:r w:rsidR="00480CCB">
              <w:rPr>
                <w:noProof/>
                <w:webHidden/>
              </w:rPr>
              <w:t>24</w:t>
            </w:r>
            <w:r w:rsidR="00480CCB">
              <w:rPr>
                <w:noProof/>
                <w:webHidden/>
              </w:rPr>
              <w:fldChar w:fldCharType="end"/>
            </w:r>
          </w:hyperlink>
        </w:p>
        <w:p w14:paraId="4127674F" w14:textId="4AB67027" w:rsidR="00480CCB" w:rsidRDefault="00F03BBE">
          <w:pPr>
            <w:pStyle w:val="Inhopg2"/>
            <w:tabs>
              <w:tab w:val="right" w:leader="dot" w:pos="9016"/>
            </w:tabs>
            <w:rPr>
              <w:rFonts w:eastAsiaTheme="minorEastAsia"/>
              <w:noProof/>
              <w:lang w:val="en-GB" w:eastAsia="en-GB"/>
            </w:rPr>
          </w:pPr>
          <w:hyperlink w:anchor="_Toc89776760" w:history="1">
            <w:r w:rsidR="00480CCB" w:rsidRPr="0096577E">
              <w:rPr>
                <w:rStyle w:val="Hyperlink"/>
                <w:noProof/>
                <w:lang w:eastAsia="en-GB"/>
              </w:rPr>
              <w:t>Collections</w:t>
            </w:r>
            <w:r w:rsidR="00480CCB">
              <w:rPr>
                <w:noProof/>
                <w:webHidden/>
              </w:rPr>
              <w:tab/>
            </w:r>
            <w:r w:rsidR="00480CCB">
              <w:rPr>
                <w:noProof/>
                <w:webHidden/>
              </w:rPr>
              <w:fldChar w:fldCharType="begin"/>
            </w:r>
            <w:r w:rsidR="00480CCB">
              <w:rPr>
                <w:noProof/>
                <w:webHidden/>
              </w:rPr>
              <w:instrText xml:space="preserve"> PAGEREF _Toc89776760 \h </w:instrText>
            </w:r>
            <w:r w:rsidR="00480CCB">
              <w:rPr>
                <w:noProof/>
                <w:webHidden/>
              </w:rPr>
            </w:r>
            <w:r w:rsidR="00480CCB">
              <w:rPr>
                <w:noProof/>
                <w:webHidden/>
              </w:rPr>
              <w:fldChar w:fldCharType="separate"/>
            </w:r>
            <w:r w:rsidR="00480CCB">
              <w:rPr>
                <w:noProof/>
                <w:webHidden/>
              </w:rPr>
              <w:t>26</w:t>
            </w:r>
            <w:r w:rsidR="00480CCB">
              <w:rPr>
                <w:noProof/>
                <w:webHidden/>
              </w:rPr>
              <w:fldChar w:fldCharType="end"/>
            </w:r>
          </w:hyperlink>
        </w:p>
        <w:p w14:paraId="1FB30643" w14:textId="18312095" w:rsidR="00480CCB" w:rsidRDefault="00F03BBE">
          <w:pPr>
            <w:pStyle w:val="Inhopg3"/>
            <w:tabs>
              <w:tab w:val="right" w:leader="dot" w:pos="9016"/>
            </w:tabs>
            <w:rPr>
              <w:rFonts w:eastAsiaTheme="minorEastAsia"/>
              <w:noProof/>
              <w:lang w:val="en-GB" w:eastAsia="en-GB"/>
            </w:rPr>
          </w:pPr>
          <w:hyperlink w:anchor="_Toc89776761" w:history="1">
            <w:r w:rsidR="00480CCB" w:rsidRPr="0096577E">
              <w:rPr>
                <w:rStyle w:val="Hyperlink"/>
                <w:noProof/>
                <w:lang w:eastAsia="en-GB"/>
              </w:rPr>
              <w:t>Collection runner uitleg</w:t>
            </w:r>
            <w:r w:rsidR="00480CCB">
              <w:rPr>
                <w:noProof/>
                <w:webHidden/>
              </w:rPr>
              <w:tab/>
            </w:r>
            <w:r w:rsidR="00480CCB">
              <w:rPr>
                <w:noProof/>
                <w:webHidden/>
              </w:rPr>
              <w:fldChar w:fldCharType="begin"/>
            </w:r>
            <w:r w:rsidR="00480CCB">
              <w:rPr>
                <w:noProof/>
                <w:webHidden/>
              </w:rPr>
              <w:instrText xml:space="preserve"> PAGEREF _Toc89776761 \h </w:instrText>
            </w:r>
            <w:r w:rsidR="00480CCB">
              <w:rPr>
                <w:noProof/>
                <w:webHidden/>
              </w:rPr>
            </w:r>
            <w:r w:rsidR="00480CCB">
              <w:rPr>
                <w:noProof/>
                <w:webHidden/>
              </w:rPr>
              <w:fldChar w:fldCharType="separate"/>
            </w:r>
            <w:r w:rsidR="00480CCB">
              <w:rPr>
                <w:noProof/>
                <w:webHidden/>
              </w:rPr>
              <w:t>26</w:t>
            </w:r>
            <w:r w:rsidR="00480CCB">
              <w:rPr>
                <w:noProof/>
                <w:webHidden/>
              </w:rPr>
              <w:fldChar w:fldCharType="end"/>
            </w:r>
          </w:hyperlink>
        </w:p>
        <w:p w14:paraId="3203F389" w14:textId="4B036057" w:rsidR="00480CCB" w:rsidRDefault="00F03BBE">
          <w:pPr>
            <w:pStyle w:val="Inhopg3"/>
            <w:tabs>
              <w:tab w:val="right" w:leader="dot" w:pos="9016"/>
            </w:tabs>
            <w:rPr>
              <w:rFonts w:eastAsiaTheme="minorEastAsia"/>
              <w:noProof/>
              <w:lang w:val="en-GB" w:eastAsia="en-GB"/>
            </w:rPr>
          </w:pPr>
          <w:hyperlink w:anchor="_Toc89776762" w:history="1">
            <w:r w:rsidR="00480CCB" w:rsidRPr="0096577E">
              <w:rPr>
                <w:rStyle w:val="Hyperlink"/>
                <w:noProof/>
                <w:lang w:val="en-GB" w:eastAsia="en-GB"/>
              </w:rPr>
              <w:t>Collection runner uitvoering</w:t>
            </w:r>
            <w:r w:rsidR="00480CCB">
              <w:rPr>
                <w:noProof/>
                <w:webHidden/>
              </w:rPr>
              <w:tab/>
            </w:r>
            <w:r w:rsidR="00480CCB">
              <w:rPr>
                <w:noProof/>
                <w:webHidden/>
              </w:rPr>
              <w:fldChar w:fldCharType="begin"/>
            </w:r>
            <w:r w:rsidR="00480CCB">
              <w:rPr>
                <w:noProof/>
                <w:webHidden/>
              </w:rPr>
              <w:instrText xml:space="preserve"> PAGEREF _Toc89776762 \h </w:instrText>
            </w:r>
            <w:r w:rsidR="00480CCB">
              <w:rPr>
                <w:noProof/>
                <w:webHidden/>
              </w:rPr>
            </w:r>
            <w:r w:rsidR="00480CCB">
              <w:rPr>
                <w:noProof/>
                <w:webHidden/>
              </w:rPr>
              <w:fldChar w:fldCharType="separate"/>
            </w:r>
            <w:r w:rsidR="00480CCB">
              <w:rPr>
                <w:noProof/>
                <w:webHidden/>
              </w:rPr>
              <w:t>28</w:t>
            </w:r>
            <w:r w:rsidR="00480CCB">
              <w:rPr>
                <w:noProof/>
                <w:webHidden/>
              </w:rPr>
              <w:fldChar w:fldCharType="end"/>
            </w:r>
          </w:hyperlink>
        </w:p>
        <w:p w14:paraId="78052A23" w14:textId="5CA29547" w:rsidR="008B4CBC" w:rsidRDefault="008B4CBC">
          <w:r>
            <w:rPr>
              <w:b/>
              <w:bCs/>
              <w:lang w:val="nl-NL"/>
            </w:rPr>
            <w:fldChar w:fldCharType="end"/>
          </w:r>
        </w:p>
      </w:sdtContent>
    </w:sdt>
    <w:p w14:paraId="2C2ED8BE" w14:textId="77777777" w:rsidR="00525B62" w:rsidRDefault="00525B62">
      <w:pPr>
        <w:rPr>
          <w:rFonts w:asciiTheme="majorHAnsi" w:eastAsiaTheme="majorEastAsia" w:hAnsiTheme="majorHAnsi" w:cstheme="majorBidi"/>
          <w:color w:val="2F5496" w:themeColor="accent1" w:themeShade="BF"/>
          <w:sz w:val="32"/>
          <w:szCs w:val="32"/>
          <w:lang w:eastAsia="en-GB"/>
        </w:rPr>
      </w:pPr>
      <w:r>
        <w:rPr>
          <w:lang w:eastAsia="en-GB"/>
        </w:rPr>
        <w:br w:type="page"/>
      </w:r>
    </w:p>
    <w:p w14:paraId="6D1C42DA" w14:textId="53461464" w:rsidR="00D73E4A" w:rsidRDefault="001C3E64" w:rsidP="001C3E64">
      <w:pPr>
        <w:pStyle w:val="Kop1"/>
        <w:rPr>
          <w:lang w:eastAsia="en-GB"/>
        </w:rPr>
      </w:pPr>
      <w:bookmarkStart w:id="0" w:name="_Toc89776744"/>
      <w:r>
        <w:rPr>
          <w:lang w:eastAsia="en-GB"/>
        </w:rPr>
        <w:lastRenderedPageBreak/>
        <w:t>Manuele Test</w:t>
      </w:r>
      <w:bookmarkEnd w:id="0"/>
    </w:p>
    <w:p w14:paraId="428912D3" w14:textId="2B6BCB3E" w:rsidR="00DD3656" w:rsidRDefault="00DD3656" w:rsidP="00DD3656">
      <w:pPr>
        <w:pStyle w:val="Kop2"/>
        <w:rPr>
          <w:lang w:eastAsia="en-GB"/>
        </w:rPr>
      </w:pPr>
      <w:bookmarkStart w:id="1" w:name="_Toc89776745"/>
      <w:r>
        <w:rPr>
          <w:lang w:eastAsia="en-GB"/>
        </w:rPr>
        <w:t>Intro</w:t>
      </w:r>
      <w:bookmarkEnd w:id="1"/>
    </w:p>
    <w:p w14:paraId="6160C59D" w14:textId="7B018AF3" w:rsidR="00DD3656" w:rsidRDefault="00DD3656" w:rsidP="00DD3656">
      <w:pPr>
        <w:rPr>
          <w:lang w:eastAsia="en-GB"/>
        </w:rPr>
      </w:pPr>
      <w:r>
        <w:rPr>
          <w:lang w:eastAsia="en-GB"/>
        </w:rPr>
        <w:t xml:space="preserve">Wanneer we postman opstarten moeten we eerst een paar basis stappen voltooien voordat we door kunnen gaan tot </w:t>
      </w:r>
      <w:r w:rsidR="0098145E">
        <w:rPr>
          <w:lang w:eastAsia="en-GB"/>
        </w:rPr>
        <w:t>requests en testing die we willen bekomen.</w:t>
      </w:r>
      <w:r w:rsidR="006E5852">
        <w:rPr>
          <w:lang w:eastAsia="en-GB"/>
        </w:rPr>
        <w:t xml:space="preserve"> Wanneer we een request toevoegen aan onze postman moeten we eerst een goede </w:t>
      </w:r>
      <w:r w:rsidR="00332B19">
        <w:rPr>
          <w:lang w:eastAsia="en-GB"/>
        </w:rPr>
        <w:t>en duidelijke naam kiezen voor deze request zodat we later niet moeten zoeken voor wat deze nu juist dient.</w:t>
      </w:r>
      <w:r w:rsidR="00450BB4">
        <w:rPr>
          <w:lang w:eastAsia="en-GB"/>
        </w:rPr>
        <w:t xml:space="preserve"> </w:t>
      </w:r>
    </w:p>
    <w:p w14:paraId="17976AB0" w14:textId="7EE61C6D" w:rsidR="006E5852" w:rsidRDefault="00450BB4" w:rsidP="00DD3656">
      <w:pPr>
        <w:rPr>
          <w:lang w:eastAsia="en-GB"/>
        </w:rPr>
      </w:pPr>
      <w:r>
        <w:rPr>
          <w:noProof/>
        </w:rPr>
        <w:drawing>
          <wp:inline distT="0" distB="0" distL="0" distR="0" wp14:anchorId="01DBE47A" wp14:editId="6BD8E0A7">
            <wp:extent cx="3409950" cy="1781175"/>
            <wp:effectExtent l="0" t="0" r="0" b="9525"/>
            <wp:docPr id="32" name="Afbeelding 3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10;&#10;Automatisch gegenereerde beschrijving"/>
                    <pic:cNvPicPr/>
                  </pic:nvPicPr>
                  <pic:blipFill>
                    <a:blip r:embed="rId8"/>
                    <a:stretch>
                      <a:fillRect/>
                    </a:stretch>
                  </pic:blipFill>
                  <pic:spPr>
                    <a:xfrm>
                      <a:off x="0" y="0"/>
                      <a:ext cx="3409950" cy="1781175"/>
                    </a:xfrm>
                    <a:prstGeom prst="rect">
                      <a:avLst/>
                    </a:prstGeom>
                  </pic:spPr>
                </pic:pic>
              </a:graphicData>
            </a:graphic>
          </wp:inline>
        </w:drawing>
      </w:r>
    </w:p>
    <w:p w14:paraId="5CDD8851" w14:textId="4CA35554" w:rsidR="00450BB4" w:rsidRDefault="00450BB4" w:rsidP="00DD3656">
      <w:pPr>
        <w:rPr>
          <w:lang w:eastAsia="en-GB"/>
        </w:rPr>
      </w:pPr>
      <w:r>
        <w:rPr>
          <w:lang w:eastAsia="en-GB"/>
        </w:rPr>
        <w:t xml:space="preserve">Wanneer we dit hebben gedaan kunnen we naar de volgende stap, het zoeken van de basis URL voor de te </w:t>
      </w:r>
      <w:r w:rsidR="00A777BA">
        <w:rPr>
          <w:lang w:eastAsia="en-GB"/>
        </w:rPr>
        <w:t>ge</w:t>
      </w:r>
      <w:r>
        <w:rPr>
          <w:lang w:eastAsia="en-GB"/>
        </w:rPr>
        <w:t>bruiken API. In mijn geval zal dit van Nasa en Spotify zijn.</w:t>
      </w:r>
      <w:r w:rsidR="008B64CC">
        <w:rPr>
          <w:lang w:eastAsia="en-GB"/>
        </w:rPr>
        <w:t xml:space="preserve"> Deze URL verwisseld wanneer we andere soorten requests gaan gebruiken.</w:t>
      </w:r>
    </w:p>
    <w:p w14:paraId="5D891812" w14:textId="4608865A" w:rsidR="00A777BA" w:rsidRDefault="00A777BA" w:rsidP="00DD3656">
      <w:pPr>
        <w:rPr>
          <w:lang w:eastAsia="en-GB"/>
        </w:rPr>
      </w:pPr>
      <w:r>
        <w:rPr>
          <w:noProof/>
        </w:rPr>
        <w:drawing>
          <wp:inline distT="0" distB="0" distL="0" distR="0" wp14:anchorId="53E56591" wp14:editId="22765D0B">
            <wp:extent cx="3686175" cy="1876425"/>
            <wp:effectExtent l="0" t="0" r="9525" b="9525"/>
            <wp:docPr id="36" name="Afbeelding 3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10;&#10;Automatisch gegenereerde beschrijving"/>
                    <pic:cNvPicPr/>
                  </pic:nvPicPr>
                  <pic:blipFill>
                    <a:blip r:embed="rId9"/>
                    <a:stretch>
                      <a:fillRect/>
                    </a:stretch>
                  </pic:blipFill>
                  <pic:spPr>
                    <a:xfrm>
                      <a:off x="0" y="0"/>
                      <a:ext cx="3686175" cy="1876425"/>
                    </a:xfrm>
                    <a:prstGeom prst="rect">
                      <a:avLst/>
                    </a:prstGeom>
                  </pic:spPr>
                </pic:pic>
              </a:graphicData>
            </a:graphic>
          </wp:inline>
        </w:drawing>
      </w:r>
    </w:p>
    <w:p w14:paraId="4F94B1D4" w14:textId="77777777" w:rsidR="003A20FC" w:rsidRDefault="003A20FC">
      <w:pPr>
        <w:rPr>
          <w:lang w:eastAsia="en-GB"/>
        </w:rPr>
      </w:pPr>
      <w:r>
        <w:rPr>
          <w:lang w:eastAsia="en-GB"/>
        </w:rPr>
        <w:br w:type="page"/>
      </w:r>
    </w:p>
    <w:p w14:paraId="50170821" w14:textId="3BFC0D3D" w:rsidR="007E6C7A" w:rsidRDefault="007E6C7A" w:rsidP="00DD3656">
      <w:pPr>
        <w:rPr>
          <w:lang w:eastAsia="en-GB"/>
        </w:rPr>
      </w:pPr>
      <w:r>
        <w:rPr>
          <w:lang w:eastAsia="en-GB"/>
        </w:rPr>
        <w:lastRenderedPageBreak/>
        <w:t>Hiernaast kunnen we ook kiezen wat voor een request we willen versturen (Get, Post, Put…)</w:t>
      </w:r>
      <w:r w:rsidR="003A20FC">
        <w:rPr>
          <w:lang w:eastAsia="en-GB"/>
        </w:rPr>
        <w:t>. Zoals ik bij de vorige stap zei gaat vaak de URL ook veranderen als we een andere soort request nemen.</w:t>
      </w:r>
    </w:p>
    <w:p w14:paraId="13A5E40D" w14:textId="22B0EEE0" w:rsidR="003A20FC" w:rsidRDefault="003A20FC" w:rsidP="00DD3656">
      <w:pPr>
        <w:rPr>
          <w:lang w:eastAsia="en-GB"/>
        </w:rPr>
      </w:pPr>
      <w:r>
        <w:rPr>
          <w:noProof/>
        </w:rPr>
        <w:drawing>
          <wp:inline distT="0" distB="0" distL="0" distR="0" wp14:anchorId="5261A10A" wp14:editId="73D0393E">
            <wp:extent cx="1940118" cy="4191084"/>
            <wp:effectExtent l="0" t="0" r="317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3106" cy="4197539"/>
                    </a:xfrm>
                    <a:prstGeom prst="rect">
                      <a:avLst/>
                    </a:prstGeom>
                  </pic:spPr>
                </pic:pic>
              </a:graphicData>
            </a:graphic>
          </wp:inline>
        </w:drawing>
      </w:r>
    </w:p>
    <w:p w14:paraId="78C8CA0F" w14:textId="3CE775F5" w:rsidR="009E6554" w:rsidRDefault="009E6554" w:rsidP="00DD3656">
      <w:pPr>
        <w:rPr>
          <w:lang w:eastAsia="en-GB"/>
        </w:rPr>
      </w:pPr>
      <w:r>
        <w:rPr>
          <w:lang w:eastAsia="en-GB"/>
        </w:rPr>
        <w:t>Bij sommige API’s is er ook een authenticatie nodig. Deze zijn meestal terug te vinden op de website zelf nadat je je hebt aangemeld.</w:t>
      </w:r>
      <w:r w:rsidR="00F27549">
        <w:rPr>
          <w:lang w:eastAsia="en-GB"/>
        </w:rPr>
        <w:t xml:space="preserve"> In het geval van de spotify API blijft de authenticatie code/token maar goed voor een aantal minuten en moet je nadien een nieuwe aanvragen.</w:t>
      </w:r>
    </w:p>
    <w:p w14:paraId="16A50B7A" w14:textId="7F6BE940" w:rsidR="00295B49" w:rsidRPr="00DD3656" w:rsidRDefault="00295B49" w:rsidP="00DD3656">
      <w:pPr>
        <w:rPr>
          <w:lang w:eastAsia="en-GB"/>
        </w:rPr>
      </w:pPr>
      <w:r>
        <w:rPr>
          <w:noProof/>
        </w:rPr>
        <w:drawing>
          <wp:inline distT="0" distB="0" distL="0" distR="0" wp14:anchorId="69E03D20" wp14:editId="5FD5F0F6">
            <wp:extent cx="5731510" cy="1964055"/>
            <wp:effectExtent l="0" t="0" r="2540" b="0"/>
            <wp:docPr id="38" name="Afbeelding 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10;&#10;Automatisch gegenereerde beschrijving"/>
                    <pic:cNvPicPr/>
                  </pic:nvPicPr>
                  <pic:blipFill>
                    <a:blip r:embed="rId11"/>
                    <a:stretch>
                      <a:fillRect/>
                    </a:stretch>
                  </pic:blipFill>
                  <pic:spPr>
                    <a:xfrm>
                      <a:off x="0" y="0"/>
                      <a:ext cx="5731510" cy="1964055"/>
                    </a:xfrm>
                    <a:prstGeom prst="rect">
                      <a:avLst/>
                    </a:prstGeom>
                  </pic:spPr>
                </pic:pic>
              </a:graphicData>
            </a:graphic>
          </wp:inline>
        </w:drawing>
      </w:r>
    </w:p>
    <w:p w14:paraId="55E9194F" w14:textId="77777777" w:rsidR="009A608C" w:rsidRDefault="009A608C">
      <w:pPr>
        <w:rPr>
          <w:rFonts w:asciiTheme="majorHAnsi" w:eastAsiaTheme="majorEastAsia" w:hAnsiTheme="majorHAnsi" w:cstheme="majorBidi"/>
          <w:color w:val="2F5496" w:themeColor="accent1" w:themeShade="BF"/>
          <w:sz w:val="26"/>
          <w:szCs w:val="26"/>
          <w:lang w:eastAsia="en-GB"/>
        </w:rPr>
      </w:pPr>
      <w:r>
        <w:rPr>
          <w:lang w:eastAsia="en-GB"/>
        </w:rPr>
        <w:br w:type="page"/>
      </w:r>
    </w:p>
    <w:p w14:paraId="3834352B" w14:textId="387E0741" w:rsidR="00C25B24" w:rsidRPr="00C25B24" w:rsidRDefault="00C25B24" w:rsidP="00C25B24">
      <w:pPr>
        <w:pStyle w:val="Kop2"/>
        <w:rPr>
          <w:lang w:eastAsia="en-GB"/>
        </w:rPr>
      </w:pPr>
      <w:bookmarkStart w:id="2" w:name="_Toc89776746"/>
      <w:r>
        <w:rPr>
          <w:lang w:eastAsia="en-GB"/>
        </w:rPr>
        <w:lastRenderedPageBreak/>
        <w:t>Nasa</w:t>
      </w:r>
      <w:bookmarkEnd w:id="2"/>
    </w:p>
    <w:p w14:paraId="28BDE3A4" w14:textId="607F0595" w:rsidR="004B1598" w:rsidRPr="00347410" w:rsidRDefault="004B1598" w:rsidP="00C25B24">
      <w:pPr>
        <w:pStyle w:val="Kop3"/>
        <w:rPr>
          <w:lang w:eastAsia="en-GB"/>
        </w:rPr>
      </w:pPr>
      <w:bookmarkStart w:id="3" w:name="_Toc89776747"/>
      <w:r w:rsidRPr="00347410">
        <w:rPr>
          <w:lang w:eastAsia="en-GB"/>
        </w:rPr>
        <w:t>Get-Testing</w:t>
      </w:r>
      <w:r w:rsidR="00347410" w:rsidRPr="00347410">
        <w:rPr>
          <w:lang w:eastAsia="en-GB"/>
        </w:rPr>
        <w:t xml:space="preserve"> met een s</w:t>
      </w:r>
      <w:r w:rsidR="00347410">
        <w:rPr>
          <w:lang w:eastAsia="en-GB"/>
        </w:rPr>
        <w:t>pecifiek Id</w:t>
      </w:r>
      <w:bookmarkEnd w:id="3"/>
    </w:p>
    <w:p w14:paraId="44F1D35C" w14:textId="4631788B" w:rsidR="00AC4DF5" w:rsidRPr="00F67664" w:rsidRDefault="00AC4DF5" w:rsidP="00C25B24">
      <w:pPr>
        <w:pStyle w:val="Kop4"/>
        <w:rPr>
          <w:lang w:eastAsia="en-GB"/>
        </w:rPr>
      </w:pPr>
      <w:r w:rsidRPr="00F67664">
        <w:rPr>
          <w:lang w:eastAsia="en-GB"/>
        </w:rPr>
        <w:t>Correcte URL</w:t>
      </w:r>
    </w:p>
    <w:p w14:paraId="72EA44C2" w14:textId="15CCFD04" w:rsidR="00A655AB" w:rsidRPr="00F67664" w:rsidRDefault="00A655AB" w:rsidP="00A655AB">
      <w:pPr>
        <w:rPr>
          <w:sz w:val="24"/>
          <w:szCs w:val="24"/>
          <w:lang w:eastAsia="en-GB"/>
        </w:rPr>
      </w:pPr>
      <w:r w:rsidRPr="00F67664">
        <w:rPr>
          <w:sz w:val="24"/>
          <w:szCs w:val="24"/>
          <w:lang w:eastAsia="en-GB"/>
        </w:rPr>
        <w:t>We gebruiken het projectId: 17792</w:t>
      </w:r>
    </w:p>
    <w:p w14:paraId="45CE74A7" w14:textId="1FB75DCF" w:rsidR="00BC37B7" w:rsidRDefault="0017191D" w:rsidP="00BC37B7">
      <w:pPr>
        <w:rPr>
          <w:sz w:val="24"/>
          <w:szCs w:val="24"/>
          <w:lang w:eastAsia="en-GB"/>
        </w:rPr>
      </w:pPr>
      <w:r>
        <w:rPr>
          <w:noProof/>
        </w:rPr>
        <w:drawing>
          <wp:inline distT="0" distB="0" distL="0" distR="0" wp14:anchorId="0D9EAF99" wp14:editId="61CD6562">
            <wp:extent cx="5731510" cy="1132205"/>
            <wp:effectExtent l="0" t="0" r="2540" b="0"/>
            <wp:docPr id="2" name="Afbeelding 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12"/>
                    <a:stretch>
                      <a:fillRect/>
                    </a:stretch>
                  </pic:blipFill>
                  <pic:spPr>
                    <a:xfrm>
                      <a:off x="0" y="0"/>
                      <a:ext cx="5731510" cy="1132205"/>
                    </a:xfrm>
                    <a:prstGeom prst="rect">
                      <a:avLst/>
                    </a:prstGeom>
                  </pic:spPr>
                </pic:pic>
              </a:graphicData>
            </a:graphic>
          </wp:inline>
        </w:drawing>
      </w:r>
    </w:p>
    <w:p w14:paraId="589695AE" w14:textId="1E5B2596" w:rsidR="0017191D" w:rsidRDefault="0017191D" w:rsidP="00BC37B7">
      <w:pPr>
        <w:rPr>
          <w:sz w:val="24"/>
          <w:szCs w:val="24"/>
          <w:lang w:eastAsia="en-GB"/>
        </w:rPr>
      </w:pPr>
      <w:r>
        <w:rPr>
          <w:noProof/>
        </w:rPr>
        <w:drawing>
          <wp:inline distT="0" distB="0" distL="0" distR="0" wp14:anchorId="1BBB8670" wp14:editId="72638481">
            <wp:extent cx="5731510" cy="2148205"/>
            <wp:effectExtent l="0" t="0" r="2540" b="4445"/>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3"/>
                    <a:stretch>
                      <a:fillRect/>
                    </a:stretch>
                  </pic:blipFill>
                  <pic:spPr>
                    <a:xfrm>
                      <a:off x="0" y="0"/>
                      <a:ext cx="5731510" cy="2148205"/>
                    </a:xfrm>
                    <a:prstGeom prst="rect">
                      <a:avLst/>
                    </a:prstGeom>
                  </pic:spPr>
                </pic:pic>
              </a:graphicData>
            </a:graphic>
          </wp:inline>
        </w:drawing>
      </w:r>
    </w:p>
    <w:p w14:paraId="29BDAAF5" w14:textId="48277B03" w:rsidR="00456060" w:rsidRDefault="00456060" w:rsidP="00BC37B7">
      <w:pPr>
        <w:rPr>
          <w:sz w:val="24"/>
          <w:szCs w:val="24"/>
          <w:lang w:eastAsia="en-GB"/>
        </w:rPr>
      </w:pPr>
      <w:r>
        <w:rPr>
          <w:sz w:val="24"/>
          <w:szCs w:val="24"/>
          <w:lang w:eastAsia="en-GB"/>
        </w:rPr>
        <w:t>(Er staat zeer veel informatie in de body vandaar dat ik niet alles hierin heb gekopieerd)</w:t>
      </w:r>
    </w:p>
    <w:p w14:paraId="2DA708D1" w14:textId="4976C97E" w:rsidR="00722C54" w:rsidRDefault="00722C54" w:rsidP="00BC37B7">
      <w:pPr>
        <w:rPr>
          <w:sz w:val="24"/>
          <w:szCs w:val="24"/>
          <w:lang w:eastAsia="en-GB"/>
        </w:rPr>
      </w:pPr>
      <w:r>
        <w:rPr>
          <w:noProof/>
        </w:rPr>
        <w:drawing>
          <wp:inline distT="0" distB="0" distL="0" distR="0" wp14:anchorId="17346CFB" wp14:editId="24A3A135">
            <wp:extent cx="3270738" cy="1200150"/>
            <wp:effectExtent l="0" t="0" r="6350" b="0"/>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14"/>
                    <a:stretch>
                      <a:fillRect/>
                    </a:stretch>
                  </pic:blipFill>
                  <pic:spPr>
                    <a:xfrm>
                      <a:off x="0" y="0"/>
                      <a:ext cx="3273216" cy="1201059"/>
                    </a:xfrm>
                    <a:prstGeom prst="rect">
                      <a:avLst/>
                    </a:prstGeom>
                  </pic:spPr>
                </pic:pic>
              </a:graphicData>
            </a:graphic>
          </wp:inline>
        </w:drawing>
      </w:r>
    </w:p>
    <w:p w14:paraId="6D1CB958" w14:textId="3364E501" w:rsidR="00AC4DF5" w:rsidRDefault="00AC4DF5" w:rsidP="00C45B48">
      <w:pPr>
        <w:pStyle w:val="Kop4"/>
        <w:rPr>
          <w:lang w:eastAsia="en-GB"/>
        </w:rPr>
      </w:pPr>
      <w:r>
        <w:rPr>
          <w:lang w:eastAsia="en-GB"/>
        </w:rPr>
        <w:t>Foutieve URL</w:t>
      </w:r>
    </w:p>
    <w:p w14:paraId="40B21627" w14:textId="15E2C9F4" w:rsidR="00D76317" w:rsidRPr="005E38FF" w:rsidRDefault="00D76317" w:rsidP="00D76317">
      <w:pPr>
        <w:rPr>
          <w:sz w:val="24"/>
          <w:szCs w:val="24"/>
          <w:lang w:eastAsia="en-GB"/>
        </w:rPr>
      </w:pPr>
      <w:r w:rsidRPr="005E38FF">
        <w:rPr>
          <w:sz w:val="24"/>
          <w:szCs w:val="24"/>
          <w:lang w:eastAsia="en-GB"/>
        </w:rPr>
        <w:t>Ik heb in plaats van projects, proje geschreven waardoor we een GET request doen op een url dat niet bestaat</w:t>
      </w:r>
      <w:r w:rsidR="00B83591" w:rsidRPr="005E38FF">
        <w:rPr>
          <w:sz w:val="24"/>
          <w:szCs w:val="24"/>
          <w:lang w:eastAsia="en-GB"/>
        </w:rPr>
        <w:t>.</w:t>
      </w:r>
    </w:p>
    <w:p w14:paraId="766751B7" w14:textId="3C277F37" w:rsidR="00AC4DF5" w:rsidRDefault="00D76317" w:rsidP="00AC4DF5">
      <w:pPr>
        <w:rPr>
          <w:lang w:eastAsia="en-GB"/>
        </w:rPr>
      </w:pPr>
      <w:r>
        <w:rPr>
          <w:noProof/>
        </w:rPr>
        <w:drawing>
          <wp:inline distT="0" distB="0" distL="0" distR="0" wp14:anchorId="64D1E54C" wp14:editId="1E86C5F4">
            <wp:extent cx="5731510" cy="1577340"/>
            <wp:effectExtent l="0" t="0" r="2540" b="3810"/>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15"/>
                    <a:stretch>
                      <a:fillRect/>
                    </a:stretch>
                  </pic:blipFill>
                  <pic:spPr>
                    <a:xfrm>
                      <a:off x="0" y="0"/>
                      <a:ext cx="5731510" cy="1577340"/>
                    </a:xfrm>
                    <a:prstGeom prst="rect">
                      <a:avLst/>
                    </a:prstGeom>
                  </pic:spPr>
                </pic:pic>
              </a:graphicData>
            </a:graphic>
          </wp:inline>
        </w:drawing>
      </w:r>
    </w:p>
    <w:p w14:paraId="52483C2B" w14:textId="6260198F" w:rsidR="00B91A72" w:rsidRDefault="00B91A72" w:rsidP="00AC4DF5">
      <w:pPr>
        <w:rPr>
          <w:lang w:eastAsia="en-GB"/>
        </w:rPr>
      </w:pPr>
      <w:r>
        <w:rPr>
          <w:noProof/>
        </w:rPr>
        <w:lastRenderedPageBreak/>
        <w:drawing>
          <wp:inline distT="0" distB="0" distL="0" distR="0" wp14:anchorId="43316FBF" wp14:editId="121247FB">
            <wp:extent cx="3952875" cy="1443899"/>
            <wp:effectExtent l="0" t="0" r="0" b="4445"/>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16"/>
                    <a:stretch>
                      <a:fillRect/>
                    </a:stretch>
                  </pic:blipFill>
                  <pic:spPr>
                    <a:xfrm>
                      <a:off x="0" y="0"/>
                      <a:ext cx="3957380" cy="1445545"/>
                    </a:xfrm>
                    <a:prstGeom prst="rect">
                      <a:avLst/>
                    </a:prstGeom>
                  </pic:spPr>
                </pic:pic>
              </a:graphicData>
            </a:graphic>
          </wp:inline>
        </w:drawing>
      </w:r>
    </w:p>
    <w:p w14:paraId="1BC177B1" w14:textId="67E7F403" w:rsidR="00B91A72" w:rsidRDefault="00B91A72" w:rsidP="00AC4DF5">
      <w:pPr>
        <w:rPr>
          <w:lang w:eastAsia="en-GB"/>
        </w:rPr>
      </w:pPr>
      <w:r>
        <w:rPr>
          <w:noProof/>
        </w:rPr>
        <w:drawing>
          <wp:inline distT="0" distB="0" distL="0" distR="0" wp14:anchorId="57C80D1A" wp14:editId="03121623">
            <wp:extent cx="5731510" cy="1384300"/>
            <wp:effectExtent l="0" t="0" r="2540" b="6350"/>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17"/>
                    <a:stretch>
                      <a:fillRect/>
                    </a:stretch>
                  </pic:blipFill>
                  <pic:spPr>
                    <a:xfrm>
                      <a:off x="0" y="0"/>
                      <a:ext cx="5731510" cy="1384300"/>
                    </a:xfrm>
                    <a:prstGeom prst="rect">
                      <a:avLst/>
                    </a:prstGeom>
                  </pic:spPr>
                </pic:pic>
              </a:graphicData>
            </a:graphic>
          </wp:inline>
        </w:drawing>
      </w:r>
    </w:p>
    <w:p w14:paraId="4888F2E1" w14:textId="2704D374" w:rsidR="00F67664" w:rsidRDefault="00B91A72" w:rsidP="00AC4DF5">
      <w:pPr>
        <w:rPr>
          <w:sz w:val="24"/>
          <w:szCs w:val="24"/>
          <w:lang w:eastAsia="en-GB"/>
        </w:rPr>
      </w:pPr>
      <w:r w:rsidRPr="005E38FF">
        <w:rPr>
          <w:sz w:val="24"/>
          <w:szCs w:val="24"/>
          <w:lang w:eastAsia="en-GB"/>
        </w:rPr>
        <w:t>Op de eerste test gaf hij een FAIL terug omdat we geen code 200 hebben teruggekregen maar op de 2</w:t>
      </w:r>
      <w:r w:rsidRPr="005E38FF">
        <w:rPr>
          <w:sz w:val="24"/>
          <w:szCs w:val="24"/>
          <w:vertAlign w:val="superscript"/>
          <w:lang w:eastAsia="en-GB"/>
        </w:rPr>
        <w:t>de</w:t>
      </w:r>
      <w:r w:rsidRPr="005E38FF">
        <w:rPr>
          <w:sz w:val="24"/>
          <w:szCs w:val="24"/>
          <w:lang w:eastAsia="en-GB"/>
        </w:rPr>
        <w:t xml:space="preserve"> test geeft hij natuurlijk wel een PASS omdat we gevraagd hebben of we een code 404 terugkrijgen en hier is dit waar. </w:t>
      </w:r>
    </w:p>
    <w:p w14:paraId="7F30D065" w14:textId="77777777" w:rsidR="00F67664" w:rsidRDefault="00F67664">
      <w:pPr>
        <w:rPr>
          <w:sz w:val="24"/>
          <w:szCs w:val="24"/>
          <w:lang w:eastAsia="en-GB"/>
        </w:rPr>
      </w:pPr>
      <w:r>
        <w:rPr>
          <w:sz w:val="24"/>
          <w:szCs w:val="24"/>
          <w:lang w:eastAsia="en-GB"/>
        </w:rPr>
        <w:br w:type="page"/>
      </w:r>
    </w:p>
    <w:p w14:paraId="5AF6F0E4" w14:textId="7FBE3A82" w:rsidR="00CA5D13" w:rsidRPr="00CA5D13" w:rsidRDefault="00F67664" w:rsidP="00CA5D13">
      <w:pPr>
        <w:pStyle w:val="Kop2"/>
        <w:rPr>
          <w:lang w:eastAsia="en-GB"/>
        </w:rPr>
      </w:pPr>
      <w:bookmarkStart w:id="4" w:name="_Toc89776748"/>
      <w:r w:rsidRPr="00C25B24">
        <w:rPr>
          <w:lang w:eastAsia="en-GB"/>
        </w:rPr>
        <w:lastRenderedPageBreak/>
        <w:t>Spotify</w:t>
      </w:r>
      <w:bookmarkEnd w:id="4"/>
    </w:p>
    <w:p w14:paraId="305844BF" w14:textId="0855C0F0" w:rsidR="00F67664" w:rsidRDefault="00F67664" w:rsidP="00AC4DF5">
      <w:pPr>
        <w:rPr>
          <w:b/>
          <w:bCs/>
          <w:sz w:val="24"/>
          <w:szCs w:val="24"/>
          <w:lang w:eastAsia="en-GB"/>
        </w:rPr>
      </w:pPr>
      <w:r>
        <w:rPr>
          <w:noProof/>
        </w:rPr>
        <w:drawing>
          <wp:inline distT="0" distB="0" distL="0" distR="0" wp14:anchorId="4AE08D8B" wp14:editId="106B883A">
            <wp:extent cx="5731510" cy="459105"/>
            <wp:effectExtent l="0" t="0" r="254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59105"/>
                    </a:xfrm>
                    <a:prstGeom prst="rect">
                      <a:avLst/>
                    </a:prstGeom>
                  </pic:spPr>
                </pic:pic>
              </a:graphicData>
            </a:graphic>
          </wp:inline>
        </w:drawing>
      </w:r>
    </w:p>
    <w:p w14:paraId="5CD75C93" w14:textId="13FC1262" w:rsidR="00F67664" w:rsidRDefault="00F67664" w:rsidP="00AC4DF5">
      <w:pPr>
        <w:rPr>
          <w:b/>
          <w:bCs/>
          <w:sz w:val="24"/>
          <w:szCs w:val="24"/>
          <w:lang w:eastAsia="en-GB"/>
        </w:rPr>
      </w:pPr>
      <w:r>
        <w:rPr>
          <w:noProof/>
        </w:rPr>
        <w:drawing>
          <wp:inline distT="0" distB="0" distL="0" distR="0" wp14:anchorId="1CF6734D" wp14:editId="35B20D84">
            <wp:extent cx="4648200" cy="16764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1676400"/>
                    </a:xfrm>
                    <a:prstGeom prst="rect">
                      <a:avLst/>
                    </a:prstGeom>
                  </pic:spPr>
                </pic:pic>
              </a:graphicData>
            </a:graphic>
          </wp:inline>
        </w:drawing>
      </w:r>
    </w:p>
    <w:p w14:paraId="485A013C" w14:textId="6D9E5DD8" w:rsidR="00F67664" w:rsidRDefault="00F67664" w:rsidP="00AC4DF5">
      <w:pPr>
        <w:rPr>
          <w:sz w:val="24"/>
          <w:szCs w:val="24"/>
          <w:lang w:eastAsia="en-GB"/>
        </w:rPr>
      </w:pPr>
      <w:r w:rsidRPr="00F67664">
        <w:rPr>
          <w:sz w:val="24"/>
          <w:szCs w:val="24"/>
          <w:lang w:eastAsia="en-GB"/>
        </w:rPr>
        <w:t xml:space="preserve">Dus ik </w:t>
      </w:r>
      <w:r>
        <w:rPr>
          <w:sz w:val="24"/>
          <w:szCs w:val="24"/>
          <w:lang w:eastAsia="en-GB"/>
        </w:rPr>
        <w:t>moest een Token aanvragen en toevoegen in postman:</w:t>
      </w:r>
    </w:p>
    <w:p w14:paraId="2A94007E" w14:textId="52FCD3D3" w:rsidR="00F67664" w:rsidRDefault="00F67664" w:rsidP="00AC4DF5">
      <w:pPr>
        <w:rPr>
          <w:sz w:val="24"/>
          <w:szCs w:val="24"/>
          <w:lang w:eastAsia="en-GB"/>
        </w:rPr>
      </w:pPr>
      <w:r>
        <w:rPr>
          <w:noProof/>
        </w:rPr>
        <w:drawing>
          <wp:inline distT="0" distB="0" distL="0" distR="0" wp14:anchorId="1461C87D" wp14:editId="260F46B0">
            <wp:extent cx="5731510" cy="1435735"/>
            <wp:effectExtent l="0" t="0" r="2540" b="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20"/>
                    <a:stretch>
                      <a:fillRect/>
                    </a:stretch>
                  </pic:blipFill>
                  <pic:spPr>
                    <a:xfrm>
                      <a:off x="0" y="0"/>
                      <a:ext cx="5731510" cy="1435735"/>
                    </a:xfrm>
                    <a:prstGeom prst="rect">
                      <a:avLst/>
                    </a:prstGeom>
                  </pic:spPr>
                </pic:pic>
              </a:graphicData>
            </a:graphic>
          </wp:inline>
        </w:drawing>
      </w:r>
    </w:p>
    <w:p w14:paraId="48572FAD" w14:textId="5A332496" w:rsidR="002E71E4" w:rsidRDefault="002E71E4" w:rsidP="00AC4DF5">
      <w:pPr>
        <w:rPr>
          <w:sz w:val="24"/>
          <w:szCs w:val="24"/>
          <w:lang w:eastAsia="en-GB"/>
        </w:rPr>
      </w:pPr>
      <w:r>
        <w:rPr>
          <w:sz w:val="24"/>
          <w:szCs w:val="24"/>
          <w:lang w:eastAsia="en-GB"/>
        </w:rPr>
        <w:t>Hierdoor kreeg ik wel het juiste nummer te zien.</w:t>
      </w:r>
    </w:p>
    <w:p w14:paraId="00E2A0E6" w14:textId="4F679D30" w:rsidR="002E71E4" w:rsidRDefault="002E71E4" w:rsidP="00AC4DF5">
      <w:pPr>
        <w:rPr>
          <w:sz w:val="24"/>
          <w:szCs w:val="24"/>
          <w:lang w:eastAsia="en-GB"/>
        </w:rPr>
      </w:pPr>
      <w:r>
        <w:rPr>
          <w:noProof/>
        </w:rPr>
        <w:drawing>
          <wp:inline distT="0" distB="0" distL="0" distR="0" wp14:anchorId="1B3DD7E0" wp14:editId="4233A990">
            <wp:extent cx="5731510" cy="3281680"/>
            <wp:effectExtent l="0" t="0" r="2540" b="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21"/>
                    <a:stretch>
                      <a:fillRect/>
                    </a:stretch>
                  </pic:blipFill>
                  <pic:spPr>
                    <a:xfrm>
                      <a:off x="0" y="0"/>
                      <a:ext cx="5731510" cy="3281680"/>
                    </a:xfrm>
                    <a:prstGeom prst="rect">
                      <a:avLst/>
                    </a:prstGeom>
                  </pic:spPr>
                </pic:pic>
              </a:graphicData>
            </a:graphic>
          </wp:inline>
        </w:drawing>
      </w:r>
    </w:p>
    <w:p w14:paraId="5506297B" w14:textId="687234DD" w:rsidR="000059F2" w:rsidRDefault="000059F2" w:rsidP="00AC4DF5">
      <w:pPr>
        <w:rPr>
          <w:sz w:val="24"/>
          <w:szCs w:val="24"/>
          <w:lang w:eastAsia="en-GB"/>
        </w:rPr>
      </w:pPr>
    </w:p>
    <w:p w14:paraId="0062F2AF" w14:textId="6F04C25E" w:rsidR="000059F2" w:rsidRDefault="000059F2" w:rsidP="00AC4DF5">
      <w:pPr>
        <w:rPr>
          <w:sz w:val="24"/>
          <w:szCs w:val="24"/>
          <w:lang w:eastAsia="en-GB"/>
        </w:rPr>
      </w:pPr>
    </w:p>
    <w:p w14:paraId="24A18318" w14:textId="51A3BA9E" w:rsidR="000059F2" w:rsidRDefault="000059F2" w:rsidP="00AC4DF5">
      <w:pPr>
        <w:rPr>
          <w:sz w:val="24"/>
          <w:szCs w:val="24"/>
          <w:lang w:eastAsia="en-GB"/>
        </w:rPr>
      </w:pPr>
      <w:r>
        <w:rPr>
          <w:sz w:val="24"/>
          <w:szCs w:val="24"/>
          <w:lang w:eastAsia="en-GB"/>
        </w:rPr>
        <w:lastRenderedPageBreak/>
        <w:t>Voor verdere testing maak ik gebruik van spotify zijn playlist omdat zoals u op onderstaande afbeelding kan zien alle methodes aanwezig zijn:</w:t>
      </w:r>
    </w:p>
    <w:p w14:paraId="113B192A" w14:textId="071FAC87" w:rsidR="000059F2" w:rsidRDefault="000059F2" w:rsidP="00AC4DF5">
      <w:pPr>
        <w:rPr>
          <w:sz w:val="24"/>
          <w:szCs w:val="24"/>
          <w:lang w:eastAsia="en-GB"/>
        </w:rPr>
      </w:pPr>
      <w:r>
        <w:rPr>
          <w:noProof/>
        </w:rPr>
        <w:drawing>
          <wp:inline distT="0" distB="0" distL="0" distR="0" wp14:anchorId="0E4A6FE8" wp14:editId="1CF55130">
            <wp:extent cx="5731510" cy="4190365"/>
            <wp:effectExtent l="0" t="0" r="2540" b="635"/>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22"/>
                    <a:stretch>
                      <a:fillRect/>
                    </a:stretch>
                  </pic:blipFill>
                  <pic:spPr>
                    <a:xfrm>
                      <a:off x="0" y="0"/>
                      <a:ext cx="5731510" cy="4190365"/>
                    </a:xfrm>
                    <a:prstGeom prst="rect">
                      <a:avLst/>
                    </a:prstGeom>
                  </pic:spPr>
                </pic:pic>
              </a:graphicData>
            </a:graphic>
          </wp:inline>
        </w:drawing>
      </w:r>
    </w:p>
    <w:p w14:paraId="652A65F2" w14:textId="34EE5377" w:rsidR="00B32E90" w:rsidRDefault="00B32E90" w:rsidP="00B32E90">
      <w:pPr>
        <w:pStyle w:val="Kop3"/>
        <w:rPr>
          <w:lang w:eastAsia="en-GB"/>
        </w:rPr>
      </w:pPr>
      <w:bookmarkStart w:id="5" w:name="_Toc89776749"/>
      <w:r>
        <w:rPr>
          <w:lang w:eastAsia="en-GB"/>
        </w:rPr>
        <w:t>Post-testing</w:t>
      </w:r>
      <w:bookmarkEnd w:id="5"/>
    </w:p>
    <w:p w14:paraId="3604D6AB" w14:textId="646856C0" w:rsidR="00B32E90" w:rsidRDefault="00B32E90" w:rsidP="00B32E90">
      <w:pPr>
        <w:rPr>
          <w:lang w:eastAsia="en-GB"/>
        </w:rPr>
      </w:pPr>
      <w:r>
        <w:rPr>
          <w:lang w:eastAsia="en-GB"/>
        </w:rPr>
        <w:t>In deze fase gaan we een playlist op spotify maken. Hieronder kan u zien welke playlists ik allemaal al op voorhand had.</w:t>
      </w:r>
    </w:p>
    <w:p w14:paraId="49D173A1" w14:textId="3ECA7079" w:rsidR="00B32E90" w:rsidRDefault="00B32E90" w:rsidP="00B32E90">
      <w:pPr>
        <w:rPr>
          <w:lang w:eastAsia="en-GB"/>
        </w:rPr>
      </w:pPr>
      <w:r>
        <w:rPr>
          <w:noProof/>
        </w:rPr>
        <w:drawing>
          <wp:inline distT="0" distB="0" distL="0" distR="0" wp14:anchorId="3069691F" wp14:editId="56F286CD">
            <wp:extent cx="2171700" cy="24384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1700" cy="2438400"/>
                    </a:xfrm>
                    <a:prstGeom prst="rect">
                      <a:avLst/>
                    </a:prstGeom>
                  </pic:spPr>
                </pic:pic>
              </a:graphicData>
            </a:graphic>
          </wp:inline>
        </w:drawing>
      </w:r>
    </w:p>
    <w:p w14:paraId="77499936" w14:textId="73CE738D" w:rsidR="00927C8E" w:rsidRDefault="00927C8E" w:rsidP="00B32E90">
      <w:pPr>
        <w:rPr>
          <w:lang w:eastAsia="en-GB"/>
        </w:rPr>
      </w:pPr>
      <w:r>
        <w:rPr>
          <w:lang w:eastAsia="en-GB"/>
        </w:rPr>
        <w:t>Om een nieuwe playlist toe te voegen moeten we dus een POST uitvoeren waarbij we in de body meegeven wat de naam zal zijn en wat de beschrijving van deze playlist is. “Public”: false betekent dat alleen ik deze playlist ga kunnen bekijken en niemand anders.</w:t>
      </w:r>
    </w:p>
    <w:p w14:paraId="19C41DF5" w14:textId="0CD6A743" w:rsidR="00927C8E" w:rsidRDefault="00927C8E" w:rsidP="00B32E90">
      <w:pPr>
        <w:rPr>
          <w:lang w:eastAsia="en-GB"/>
        </w:rPr>
      </w:pPr>
      <w:r>
        <w:rPr>
          <w:noProof/>
        </w:rPr>
        <w:lastRenderedPageBreak/>
        <w:drawing>
          <wp:inline distT="0" distB="0" distL="0" distR="0" wp14:anchorId="2552CA15" wp14:editId="005670CB">
            <wp:extent cx="5731510" cy="2118360"/>
            <wp:effectExtent l="0" t="0" r="2540" b="0"/>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24"/>
                    <a:stretch>
                      <a:fillRect/>
                    </a:stretch>
                  </pic:blipFill>
                  <pic:spPr>
                    <a:xfrm>
                      <a:off x="0" y="0"/>
                      <a:ext cx="5731510" cy="2118360"/>
                    </a:xfrm>
                    <a:prstGeom prst="rect">
                      <a:avLst/>
                    </a:prstGeom>
                  </pic:spPr>
                </pic:pic>
              </a:graphicData>
            </a:graphic>
          </wp:inline>
        </w:drawing>
      </w:r>
    </w:p>
    <w:p w14:paraId="7BB9D55E" w14:textId="422FABC7" w:rsidR="004372E5" w:rsidRDefault="004372E5" w:rsidP="00B32E90">
      <w:pPr>
        <w:rPr>
          <w:lang w:eastAsia="en-GB"/>
        </w:rPr>
      </w:pPr>
      <w:r>
        <w:rPr>
          <w:lang w:eastAsia="en-GB"/>
        </w:rPr>
        <w:t>We gaan ook een test uitvoeren om te zien of de POST gelukt is of niet</w:t>
      </w:r>
      <w:r w:rsidR="00385EA2">
        <w:rPr>
          <w:lang w:eastAsia="en-GB"/>
        </w:rPr>
        <w:t>.</w:t>
      </w:r>
    </w:p>
    <w:p w14:paraId="21DB799A" w14:textId="066799C3" w:rsidR="004372E5" w:rsidRDefault="004372E5" w:rsidP="00B32E90">
      <w:pPr>
        <w:rPr>
          <w:lang w:eastAsia="en-GB"/>
        </w:rPr>
      </w:pPr>
      <w:r>
        <w:rPr>
          <w:noProof/>
        </w:rPr>
        <w:drawing>
          <wp:inline distT="0" distB="0" distL="0" distR="0" wp14:anchorId="376BAB31" wp14:editId="02862ACD">
            <wp:extent cx="5731510" cy="1434465"/>
            <wp:effectExtent l="0" t="0" r="2540" b="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25"/>
                    <a:stretch>
                      <a:fillRect/>
                    </a:stretch>
                  </pic:blipFill>
                  <pic:spPr>
                    <a:xfrm>
                      <a:off x="0" y="0"/>
                      <a:ext cx="5731510" cy="1434465"/>
                    </a:xfrm>
                    <a:prstGeom prst="rect">
                      <a:avLst/>
                    </a:prstGeom>
                  </pic:spPr>
                </pic:pic>
              </a:graphicData>
            </a:graphic>
          </wp:inline>
        </w:drawing>
      </w:r>
    </w:p>
    <w:p w14:paraId="4F82763A" w14:textId="1224654F" w:rsidR="007F7583" w:rsidRDefault="007F7583" w:rsidP="00B32E90">
      <w:pPr>
        <w:rPr>
          <w:lang w:eastAsia="en-GB"/>
        </w:rPr>
      </w:pPr>
      <w:r>
        <w:rPr>
          <w:lang w:eastAsia="en-GB"/>
        </w:rPr>
        <w:t>Nadat we dit hebben uitgevoerd zien we dat de POST met succes is beëindigd:</w:t>
      </w:r>
    </w:p>
    <w:p w14:paraId="194F3F60" w14:textId="1A13B2D5" w:rsidR="007F7583" w:rsidRDefault="007F7583" w:rsidP="00B32E90">
      <w:pPr>
        <w:rPr>
          <w:lang w:eastAsia="en-GB"/>
        </w:rPr>
      </w:pPr>
      <w:r>
        <w:rPr>
          <w:noProof/>
        </w:rPr>
        <w:drawing>
          <wp:inline distT="0" distB="0" distL="0" distR="0" wp14:anchorId="578E0FD7" wp14:editId="4AFA93EE">
            <wp:extent cx="5731510" cy="2635250"/>
            <wp:effectExtent l="0" t="0" r="2540" b="0"/>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26"/>
                    <a:stretch>
                      <a:fillRect/>
                    </a:stretch>
                  </pic:blipFill>
                  <pic:spPr>
                    <a:xfrm>
                      <a:off x="0" y="0"/>
                      <a:ext cx="5731510" cy="2635250"/>
                    </a:xfrm>
                    <a:prstGeom prst="rect">
                      <a:avLst/>
                    </a:prstGeom>
                  </pic:spPr>
                </pic:pic>
              </a:graphicData>
            </a:graphic>
          </wp:inline>
        </w:drawing>
      </w:r>
    </w:p>
    <w:p w14:paraId="00C05872" w14:textId="431EC14F" w:rsidR="00FF7CD7" w:rsidRDefault="00FF7CD7" w:rsidP="00B32E90">
      <w:pPr>
        <w:rPr>
          <w:lang w:eastAsia="en-GB"/>
        </w:rPr>
      </w:pPr>
      <w:r>
        <w:rPr>
          <w:noProof/>
        </w:rPr>
        <w:lastRenderedPageBreak/>
        <w:drawing>
          <wp:inline distT="0" distB="0" distL="0" distR="0" wp14:anchorId="1F3DD1EE" wp14:editId="47CE03B0">
            <wp:extent cx="5731510" cy="6595745"/>
            <wp:effectExtent l="0" t="0" r="8890" b="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7"/>
                    <a:stretch>
                      <a:fillRect/>
                    </a:stretch>
                  </pic:blipFill>
                  <pic:spPr>
                    <a:xfrm>
                      <a:off x="0" y="0"/>
                      <a:ext cx="5731510" cy="6595745"/>
                    </a:xfrm>
                    <a:prstGeom prst="rect">
                      <a:avLst/>
                    </a:prstGeom>
                  </pic:spPr>
                </pic:pic>
              </a:graphicData>
            </a:graphic>
          </wp:inline>
        </w:drawing>
      </w:r>
    </w:p>
    <w:p w14:paraId="0DEACDB1" w14:textId="7CC98B47" w:rsidR="00060A41" w:rsidRDefault="00BC659B" w:rsidP="00B32E90">
      <w:pPr>
        <w:rPr>
          <w:lang w:eastAsia="en-GB"/>
        </w:rPr>
      </w:pPr>
      <w:r>
        <w:rPr>
          <w:noProof/>
        </w:rPr>
        <w:drawing>
          <wp:inline distT="0" distB="0" distL="0" distR="0" wp14:anchorId="5D970915" wp14:editId="198FCCE5">
            <wp:extent cx="1543050" cy="1774168"/>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44459" cy="1775789"/>
                    </a:xfrm>
                    <a:prstGeom prst="rect">
                      <a:avLst/>
                    </a:prstGeom>
                  </pic:spPr>
                </pic:pic>
              </a:graphicData>
            </a:graphic>
          </wp:inline>
        </w:drawing>
      </w:r>
    </w:p>
    <w:p w14:paraId="5AF11236" w14:textId="77777777" w:rsidR="00060A41" w:rsidRDefault="00060A41">
      <w:pPr>
        <w:rPr>
          <w:lang w:eastAsia="en-GB"/>
        </w:rPr>
      </w:pPr>
      <w:r>
        <w:rPr>
          <w:lang w:eastAsia="en-GB"/>
        </w:rPr>
        <w:br w:type="page"/>
      </w:r>
    </w:p>
    <w:p w14:paraId="3A3E22CB" w14:textId="452F8D95" w:rsidR="00BC659B" w:rsidRDefault="00060A41" w:rsidP="00B32E90">
      <w:pPr>
        <w:rPr>
          <w:lang w:eastAsia="en-GB"/>
        </w:rPr>
      </w:pPr>
      <w:r>
        <w:rPr>
          <w:lang w:eastAsia="en-GB"/>
        </w:rPr>
        <w:lastRenderedPageBreak/>
        <w:t>Nu dat de playlist aangemaakt is kunnen we doorgaan met het toevoegen van liedjes in de playlist. In dit geval ga ik The Sound of Silence van Disturbed toevoegen</w:t>
      </w:r>
      <w:r w:rsidR="00770F41">
        <w:rPr>
          <w:lang w:eastAsia="en-GB"/>
        </w:rPr>
        <w:t>:</w:t>
      </w:r>
    </w:p>
    <w:p w14:paraId="225F4160" w14:textId="61D25F0C" w:rsidR="00770F41" w:rsidRDefault="00770F41" w:rsidP="00B32E90">
      <w:pPr>
        <w:rPr>
          <w:lang w:eastAsia="en-GB"/>
        </w:rPr>
      </w:pPr>
      <w:r>
        <w:rPr>
          <w:noProof/>
        </w:rPr>
        <w:drawing>
          <wp:inline distT="0" distB="0" distL="0" distR="0" wp14:anchorId="7CFAD0CA" wp14:editId="7ED28CDC">
            <wp:extent cx="5367130" cy="3713465"/>
            <wp:effectExtent l="0" t="0" r="5080" b="1905"/>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29"/>
                    <a:stretch>
                      <a:fillRect/>
                    </a:stretch>
                  </pic:blipFill>
                  <pic:spPr>
                    <a:xfrm>
                      <a:off x="0" y="0"/>
                      <a:ext cx="5381103" cy="3723133"/>
                    </a:xfrm>
                    <a:prstGeom prst="rect">
                      <a:avLst/>
                    </a:prstGeom>
                  </pic:spPr>
                </pic:pic>
              </a:graphicData>
            </a:graphic>
          </wp:inline>
        </w:drawing>
      </w:r>
    </w:p>
    <w:p w14:paraId="5E9531BD" w14:textId="6040BA81" w:rsidR="00687FFA" w:rsidRDefault="00687FFA" w:rsidP="00B32E90">
      <w:pPr>
        <w:rPr>
          <w:lang w:eastAsia="en-GB"/>
        </w:rPr>
      </w:pPr>
      <w:r>
        <w:rPr>
          <w:noProof/>
        </w:rPr>
        <w:drawing>
          <wp:inline distT="0" distB="0" distL="0" distR="0" wp14:anchorId="7A9F103C" wp14:editId="5FC694A0">
            <wp:extent cx="5731510" cy="1887220"/>
            <wp:effectExtent l="0" t="0" r="2540" b="0"/>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30"/>
                    <a:stretch>
                      <a:fillRect/>
                    </a:stretch>
                  </pic:blipFill>
                  <pic:spPr>
                    <a:xfrm>
                      <a:off x="0" y="0"/>
                      <a:ext cx="5731510" cy="1887220"/>
                    </a:xfrm>
                    <a:prstGeom prst="rect">
                      <a:avLst/>
                    </a:prstGeom>
                  </pic:spPr>
                </pic:pic>
              </a:graphicData>
            </a:graphic>
          </wp:inline>
        </w:drawing>
      </w:r>
    </w:p>
    <w:p w14:paraId="2E3FD4C9" w14:textId="6B57153B" w:rsidR="00687FFA" w:rsidRDefault="00687FFA" w:rsidP="00B32E90">
      <w:pPr>
        <w:rPr>
          <w:lang w:eastAsia="en-GB"/>
        </w:rPr>
      </w:pPr>
      <w:r>
        <w:rPr>
          <w:lang w:eastAsia="en-GB"/>
        </w:rPr>
        <w:t>Als testen had ik gevraagd om een PASS terug te geven als de POST request gelukt was en ook als de reactie tijd minder dan 200ms was.</w:t>
      </w:r>
    </w:p>
    <w:p w14:paraId="69D8051E" w14:textId="42E2A5A2" w:rsidR="00065DE9" w:rsidRDefault="00065DE9" w:rsidP="00B32E90">
      <w:pPr>
        <w:rPr>
          <w:b/>
          <w:bCs/>
          <w:u w:val="single"/>
          <w:lang w:eastAsia="en-GB"/>
        </w:rPr>
      </w:pPr>
      <w:r w:rsidRPr="00065DE9">
        <w:rPr>
          <w:b/>
          <w:bCs/>
          <w:u w:val="single"/>
          <w:lang w:eastAsia="en-GB"/>
        </w:rPr>
        <w:t>Opmerking:</w:t>
      </w:r>
    </w:p>
    <w:p w14:paraId="0BF9100C" w14:textId="2F4C9C8F" w:rsidR="00065DE9" w:rsidRDefault="00065DE9" w:rsidP="00B32E90">
      <w:pPr>
        <w:rPr>
          <w:lang w:eastAsia="en-GB"/>
        </w:rPr>
      </w:pPr>
      <w:r>
        <w:rPr>
          <w:lang w:eastAsia="en-GB"/>
        </w:rPr>
        <w:t xml:space="preserve">Het toevoegen van een liedje ging minder vlot vooruit omdat de tutorial op udemy dat ik volgde niet werkte bij mij. Hierdoor verloor ik toch een paar uur aan het vinden van de fout. Dankzij een tutorial op </w:t>
      </w:r>
      <w:r w:rsidR="0003363D">
        <w:rPr>
          <w:lang w:eastAsia="en-GB"/>
        </w:rPr>
        <w:t>YouTube</w:t>
      </w:r>
      <w:r>
        <w:rPr>
          <w:lang w:eastAsia="en-GB"/>
        </w:rPr>
        <w:t xml:space="preserve"> die liedjes op een gelijkaardige maar toch verschillende manier toevoegde werkte het bij mij ook.</w:t>
      </w:r>
    </w:p>
    <w:p w14:paraId="0A5E1FE7" w14:textId="5843EE20" w:rsidR="00E473C5" w:rsidRDefault="00E473C5" w:rsidP="00B32E90">
      <w:pPr>
        <w:rPr>
          <w:lang w:eastAsia="en-GB"/>
        </w:rPr>
      </w:pPr>
      <w:r>
        <w:rPr>
          <w:lang w:eastAsia="en-GB"/>
        </w:rPr>
        <w:t xml:space="preserve">Bron: </w:t>
      </w:r>
      <w:hyperlink r:id="rId31" w:history="1">
        <w:r w:rsidRPr="00BD767C">
          <w:rPr>
            <w:rStyle w:val="Hyperlink"/>
            <w:lang w:eastAsia="en-GB"/>
          </w:rPr>
          <w:t>https://www.youtube.com/watch?v=N34BM2CU_3g</w:t>
        </w:r>
      </w:hyperlink>
    </w:p>
    <w:p w14:paraId="52AE0EE2" w14:textId="71A16432" w:rsidR="00490315" w:rsidRDefault="00490315">
      <w:pPr>
        <w:rPr>
          <w:lang w:eastAsia="en-GB"/>
        </w:rPr>
      </w:pPr>
      <w:r>
        <w:rPr>
          <w:lang w:eastAsia="en-GB"/>
        </w:rPr>
        <w:br w:type="page"/>
      </w:r>
    </w:p>
    <w:p w14:paraId="578DB465" w14:textId="357B3524" w:rsidR="00E473C5" w:rsidRDefault="00490315" w:rsidP="00490315">
      <w:pPr>
        <w:pStyle w:val="Kop3"/>
        <w:rPr>
          <w:lang w:eastAsia="en-GB"/>
        </w:rPr>
      </w:pPr>
      <w:bookmarkStart w:id="6" w:name="_Toc89776750"/>
      <w:r>
        <w:rPr>
          <w:lang w:eastAsia="en-GB"/>
        </w:rPr>
        <w:lastRenderedPageBreak/>
        <w:t>Put-Testing</w:t>
      </w:r>
      <w:bookmarkEnd w:id="6"/>
    </w:p>
    <w:p w14:paraId="3BFCB498" w14:textId="4F730BB2" w:rsidR="00122239" w:rsidRDefault="00490315" w:rsidP="00490315">
      <w:pPr>
        <w:rPr>
          <w:lang w:eastAsia="en-GB"/>
        </w:rPr>
      </w:pPr>
      <w:r>
        <w:rPr>
          <w:lang w:eastAsia="en-GB"/>
        </w:rPr>
        <w:t>Voor put request te gaan testen heb ik adhv een put request de naam van mijn spotify playlist en de descriptie veranderd.</w:t>
      </w:r>
    </w:p>
    <w:p w14:paraId="06957169" w14:textId="1709CD50" w:rsidR="00490315" w:rsidRDefault="00490315" w:rsidP="00490315">
      <w:pPr>
        <w:rPr>
          <w:lang w:eastAsia="en-GB"/>
        </w:rPr>
      </w:pPr>
      <w:r>
        <w:rPr>
          <w:noProof/>
        </w:rPr>
        <w:drawing>
          <wp:inline distT="0" distB="0" distL="0" distR="0" wp14:anchorId="5720D5DE" wp14:editId="62284752">
            <wp:extent cx="5589767" cy="2987486"/>
            <wp:effectExtent l="0" t="0" r="0" b="3810"/>
            <wp:docPr id="17" name="Afbeelding 17"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 monitor, schermafbeelding, scherm&#10;&#10;Automatisch gegenereerde beschrijving"/>
                    <pic:cNvPicPr/>
                  </pic:nvPicPr>
                  <pic:blipFill>
                    <a:blip r:embed="rId32"/>
                    <a:stretch>
                      <a:fillRect/>
                    </a:stretch>
                  </pic:blipFill>
                  <pic:spPr>
                    <a:xfrm>
                      <a:off x="0" y="0"/>
                      <a:ext cx="5617583" cy="3002352"/>
                    </a:xfrm>
                    <a:prstGeom prst="rect">
                      <a:avLst/>
                    </a:prstGeom>
                  </pic:spPr>
                </pic:pic>
              </a:graphicData>
            </a:graphic>
          </wp:inline>
        </w:drawing>
      </w:r>
    </w:p>
    <w:p w14:paraId="6E162A0F" w14:textId="5EA14F52" w:rsidR="00490315" w:rsidRDefault="00490315" w:rsidP="00490315">
      <w:pPr>
        <w:rPr>
          <w:lang w:eastAsia="en-GB"/>
        </w:rPr>
      </w:pPr>
      <w:r>
        <w:rPr>
          <w:lang w:eastAsia="en-GB"/>
        </w:rPr>
        <w:t>-&gt;</w:t>
      </w:r>
    </w:p>
    <w:p w14:paraId="6D6CE8D5" w14:textId="1A52EEF1" w:rsidR="00490315" w:rsidRDefault="00122239" w:rsidP="00490315">
      <w:pPr>
        <w:rPr>
          <w:lang w:eastAsia="en-GB"/>
        </w:rPr>
      </w:pPr>
      <w:r>
        <w:rPr>
          <w:noProof/>
        </w:rPr>
        <w:drawing>
          <wp:inline distT="0" distB="0" distL="0" distR="0" wp14:anchorId="5FE8B1B6" wp14:editId="2B6A6FF7">
            <wp:extent cx="3790950" cy="1404492"/>
            <wp:effectExtent l="0" t="0" r="0" b="5715"/>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33"/>
                    <a:stretch>
                      <a:fillRect/>
                    </a:stretch>
                  </pic:blipFill>
                  <pic:spPr>
                    <a:xfrm>
                      <a:off x="0" y="0"/>
                      <a:ext cx="3801853" cy="1408531"/>
                    </a:xfrm>
                    <a:prstGeom prst="rect">
                      <a:avLst/>
                    </a:prstGeom>
                  </pic:spPr>
                </pic:pic>
              </a:graphicData>
            </a:graphic>
          </wp:inline>
        </w:drawing>
      </w:r>
    </w:p>
    <w:p w14:paraId="7AA548D2" w14:textId="1216834F" w:rsidR="00122239" w:rsidRDefault="008224E0" w:rsidP="00490315">
      <w:pPr>
        <w:rPr>
          <w:lang w:eastAsia="en-GB"/>
        </w:rPr>
      </w:pPr>
      <w:r>
        <w:rPr>
          <w:noProof/>
        </w:rPr>
        <w:drawing>
          <wp:inline distT="0" distB="0" distL="0" distR="0" wp14:anchorId="64A760F1" wp14:editId="3703472E">
            <wp:extent cx="3724275" cy="1322435"/>
            <wp:effectExtent l="0" t="0" r="0" b="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10;&#10;Automatisch gegenereerde beschrijving"/>
                    <pic:cNvPicPr/>
                  </pic:nvPicPr>
                  <pic:blipFill>
                    <a:blip r:embed="rId34"/>
                    <a:stretch>
                      <a:fillRect/>
                    </a:stretch>
                  </pic:blipFill>
                  <pic:spPr>
                    <a:xfrm>
                      <a:off x="0" y="0"/>
                      <a:ext cx="3746969" cy="1330493"/>
                    </a:xfrm>
                    <a:prstGeom prst="rect">
                      <a:avLst/>
                    </a:prstGeom>
                  </pic:spPr>
                </pic:pic>
              </a:graphicData>
            </a:graphic>
          </wp:inline>
        </w:drawing>
      </w:r>
    </w:p>
    <w:p w14:paraId="3547F38A" w14:textId="13CE7553" w:rsidR="006D149E" w:rsidRDefault="008224E0" w:rsidP="00490315">
      <w:pPr>
        <w:rPr>
          <w:lang w:eastAsia="en-GB"/>
        </w:rPr>
      </w:pPr>
      <w:r>
        <w:rPr>
          <w:noProof/>
        </w:rPr>
        <w:drawing>
          <wp:inline distT="0" distB="0" distL="0" distR="0" wp14:anchorId="3AD277F8" wp14:editId="310A008D">
            <wp:extent cx="2076450" cy="1046357"/>
            <wp:effectExtent l="0" t="0" r="0" b="1905"/>
            <wp:docPr id="26" name="Afbeelding 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10;&#10;Automatisch gegenereerde beschrijving"/>
                    <pic:cNvPicPr/>
                  </pic:nvPicPr>
                  <pic:blipFill>
                    <a:blip r:embed="rId35"/>
                    <a:stretch>
                      <a:fillRect/>
                    </a:stretch>
                  </pic:blipFill>
                  <pic:spPr>
                    <a:xfrm>
                      <a:off x="0" y="0"/>
                      <a:ext cx="2089425" cy="1052895"/>
                    </a:xfrm>
                    <a:prstGeom prst="rect">
                      <a:avLst/>
                    </a:prstGeom>
                  </pic:spPr>
                </pic:pic>
              </a:graphicData>
            </a:graphic>
          </wp:inline>
        </w:drawing>
      </w:r>
      <w:r>
        <w:rPr>
          <w:noProof/>
        </w:rPr>
        <w:drawing>
          <wp:inline distT="0" distB="0" distL="0" distR="0" wp14:anchorId="28E654DE" wp14:editId="196A7DB0">
            <wp:extent cx="2714625" cy="265986"/>
            <wp:effectExtent l="0" t="0" r="0" b="127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0989" cy="267589"/>
                    </a:xfrm>
                    <a:prstGeom prst="rect">
                      <a:avLst/>
                    </a:prstGeom>
                  </pic:spPr>
                </pic:pic>
              </a:graphicData>
            </a:graphic>
          </wp:inline>
        </w:drawing>
      </w:r>
    </w:p>
    <w:p w14:paraId="72779ACF" w14:textId="3792C5E9" w:rsidR="006D149E" w:rsidRDefault="006D149E" w:rsidP="00490315">
      <w:pPr>
        <w:rPr>
          <w:lang w:eastAsia="en-GB"/>
        </w:rPr>
      </w:pPr>
      <w:r>
        <w:rPr>
          <w:lang w:eastAsia="en-GB"/>
        </w:rPr>
        <w:t>Uit de testen blijkt dat de PUT request succesvol en onder de 200ms is gebeurd.</w:t>
      </w:r>
      <w:r w:rsidR="00DA7948">
        <w:rPr>
          <w:lang w:eastAsia="en-GB"/>
        </w:rPr>
        <w:t xml:space="preserve"> Dit hebben we nadien ook gecheckt in spotify zelf.</w:t>
      </w:r>
    </w:p>
    <w:p w14:paraId="1DEB5ED1" w14:textId="770B5AFE" w:rsidR="00121EED" w:rsidRDefault="008224E0" w:rsidP="00490315">
      <w:pPr>
        <w:rPr>
          <w:lang w:eastAsia="en-GB"/>
        </w:rPr>
      </w:pPr>
      <w:r>
        <w:rPr>
          <w:noProof/>
        </w:rPr>
        <w:lastRenderedPageBreak/>
        <w:drawing>
          <wp:inline distT="0" distB="0" distL="0" distR="0" wp14:anchorId="504B387D" wp14:editId="194514CC">
            <wp:extent cx="5621572" cy="2868706"/>
            <wp:effectExtent l="0" t="0" r="0" b="8255"/>
            <wp:docPr id="28" name="Afbeelding 28"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 monitor, schermafbeelding, scherm&#10;&#10;Automatisch gegenereerde beschrijving"/>
                    <pic:cNvPicPr/>
                  </pic:nvPicPr>
                  <pic:blipFill>
                    <a:blip r:embed="rId37"/>
                    <a:stretch>
                      <a:fillRect/>
                    </a:stretch>
                  </pic:blipFill>
                  <pic:spPr>
                    <a:xfrm>
                      <a:off x="0" y="0"/>
                      <a:ext cx="5644399" cy="2880355"/>
                    </a:xfrm>
                    <a:prstGeom prst="rect">
                      <a:avLst/>
                    </a:prstGeom>
                  </pic:spPr>
                </pic:pic>
              </a:graphicData>
            </a:graphic>
          </wp:inline>
        </w:drawing>
      </w:r>
    </w:p>
    <w:p w14:paraId="669ED983" w14:textId="0A3B97FA" w:rsidR="008224E0" w:rsidRDefault="00121EED" w:rsidP="00121EED">
      <w:pPr>
        <w:pStyle w:val="Kop3"/>
        <w:rPr>
          <w:lang w:eastAsia="en-GB"/>
        </w:rPr>
      </w:pPr>
      <w:bookmarkStart w:id="7" w:name="_Toc89776751"/>
      <w:r>
        <w:rPr>
          <w:lang w:eastAsia="en-GB"/>
        </w:rPr>
        <w:t>Delete-testing</w:t>
      </w:r>
      <w:bookmarkEnd w:id="7"/>
    </w:p>
    <w:p w14:paraId="34AF850F" w14:textId="0315D0E5" w:rsidR="00121EED" w:rsidRDefault="00121EED" w:rsidP="00121EED">
      <w:pPr>
        <w:rPr>
          <w:lang w:eastAsia="en-GB"/>
        </w:rPr>
      </w:pPr>
      <w:r>
        <w:rPr>
          <w:noProof/>
        </w:rPr>
        <w:drawing>
          <wp:inline distT="0" distB="0" distL="0" distR="0" wp14:anchorId="5A23C3C2" wp14:editId="53A03ECB">
            <wp:extent cx="5390984" cy="3623058"/>
            <wp:effectExtent l="0" t="0" r="635" b="0"/>
            <wp:docPr id="29" name="Afbeelding 29"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 monitor, schermafbeelding, scherm&#10;&#10;Automatisch gegenereerde beschrijving"/>
                    <pic:cNvPicPr/>
                  </pic:nvPicPr>
                  <pic:blipFill>
                    <a:blip r:embed="rId38"/>
                    <a:stretch>
                      <a:fillRect/>
                    </a:stretch>
                  </pic:blipFill>
                  <pic:spPr>
                    <a:xfrm>
                      <a:off x="0" y="0"/>
                      <a:ext cx="5402698" cy="3630931"/>
                    </a:xfrm>
                    <a:prstGeom prst="rect">
                      <a:avLst/>
                    </a:prstGeom>
                  </pic:spPr>
                </pic:pic>
              </a:graphicData>
            </a:graphic>
          </wp:inline>
        </w:drawing>
      </w:r>
    </w:p>
    <w:p w14:paraId="76FB8DEC" w14:textId="028FEF3F" w:rsidR="00121EED" w:rsidRDefault="00121EED" w:rsidP="00121EED">
      <w:pPr>
        <w:rPr>
          <w:lang w:eastAsia="en-GB"/>
        </w:rPr>
      </w:pPr>
      <w:r>
        <w:rPr>
          <w:noProof/>
        </w:rPr>
        <w:drawing>
          <wp:inline distT="0" distB="0" distL="0" distR="0" wp14:anchorId="2C561B66" wp14:editId="16F9EAAE">
            <wp:extent cx="3800475" cy="1824026"/>
            <wp:effectExtent l="0" t="0" r="0" b="5080"/>
            <wp:docPr id="30" name="Afbeelding 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10;&#10;Automatisch gegenereerde beschrijving"/>
                    <pic:cNvPicPr/>
                  </pic:nvPicPr>
                  <pic:blipFill>
                    <a:blip r:embed="rId39"/>
                    <a:stretch>
                      <a:fillRect/>
                    </a:stretch>
                  </pic:blipFill>
                  <pic:spPr>
                    <a:xfrm>
                      <a:off x="0" y="0"/>
                      <a:ext cx="3804566" cy="1825989"/>
                    </a:xfrm>
                    <a:prstGeom prst="rect">
                      <a:avLst/>
                    </a:prstGeom>
                  </pic:spPr>
                </pic:pic>
              </a:graphicData>
            </a:graphic>
          </wp:inline>
        </w:drawing>
      </w:r>
    </w:p>
    <w:p w14:paraId="66DA0513" w14:textId="5315DF7A" w:rsidR="003C0A4B" w:rsidRDefault="003C0A4B" w:rsidP="00121EED">
      <w:pPr>
        <w:rPr>
          <w:lang w:eastAsia="en-GB"/>
        </w:rPr>
      </w:pPr>
      <w:r>
        <w:rPr>
          <w:noProof/>
        </w:rPr>
        <w:lastRenderedPageBreak/>
        <w:drawing>
          <wp:inline distT="0" distB="0" distL="0" distR="0" wp14:anchorId="092B3B0B" wp14:editId="694C215F">
            <wp:extent cx="5534108" cy="1944847"/>
            <wp:effectExtent l="0" t="0" r="0" b="0"/>
            <wp:docPr id="31" name="Afbeelding 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pic:nvPicPr>
                  <pic:blipFill>
                    <a:blip r:embed="rId40"/>
                    <a:stretch>
                      <a:fillRect/>
                    </a:stretch>
                  </pic:blipFill>
                  <pic:spPr>
                    <a:xfrm>
                      <a:off x="0" y="0"/>
                      <a:ext cx="5569532" cy="1957296"/>
                    </a:xfrm>
                    <a:prstGeom prst="rect">
                      <a:avLst/>
                    </a:prstGeom>
                  </pic:spPr>
                </pic:pic>
              </a:graphicData>
            </a:graphic>
          </wp:inline>
        </w:drawing>
      </w:r>
    </w:p>
    <w:p w14:paraId="716B1BD9" w14:textId="775AE982" w:rsidR="003C0A4B" w:rsidRDefault="00121EED" w:rsidP="00121EED">
      <w:pPr>
        <w:rPr>
          <w:lang w:eastAsia="en-GB"/>
        </w:rPr>
      </w:pPr>
      <w:r>
        <w:rPr>
          <w:lang w:eastAsia="en-GB"/>
        </w:rPr>
        <w:t>Het door rood onderlijnde code is het id van The Sound of Silence.</w:t>
      </w:r>
      <w:r w:rsidR="00483A03">
        <w:rPr>
          <w:lang w:eastAsia="en-GB"/>
        </w:rPr>
        <w:t xml:space="preserve"> Hierdoor gaat hij dus alle liedjes met dit specifiek id verwijderen uit de playlist. Wat we zouden moeten bekomen is dus de playlist met enkel de liedjes ‘Demons Are a Girl’s Best Friend’ en ‘A Reason to Fight’.</w:t>
      </w:r>
    </w:p>
    <w:p w14:paraId="75BD17E2" w14:textId="6D4CE8A1" w:rsidR="00D9716B" w:rsidRDefault="00D9716B" w:rsidP="00121EED">
      <w:pPr>
        <w:rPr>
          <w:lang w:eastAsia="en-GB"/>
        </w:rPr>
      </w:pPr>
      <w:r>
        <w:rPr>
          <w:noProof/>
        </w:rPr>
        <w:drawing>
          <wp:inline distT="0" distB="0" distL="0" distR="0" wp14:anchorId="6F1F92D8" wp14:editId="24BA7A94">
            <wp:extent cx="3086100" cy="1444892"/>
            <wp:effectExtent l="0" t="0" r="0" b="3175"/>
            <wp:docPr id="33" name="Afbeelding 3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ekst&#10;&#10;Automatisch gegenereerde beschrijving"/>
                    <pic:cNvPicPr/>
                  </pic:nvPicPr>
                  <pic:blipFill>
                    <a:blip r:embed="rId41"/>
                    <a:stretch>
                      <a:fillRect/>
                    </a:stretch>
                  </pic:blipFill>
                  <pic:spPr>
                    <a:xfrm>
                      <a:off x="0" y="0"/>
                      <a:ext cx="3089815" cy="1446631"/>
                    </a:xfrm>
                    <a:prstGeom prst="rect">
                      <a:avLst/>
                    </a:prstGeom>
                  </pic:spPr>
                </pic:pic>
              </a:graphicData>
            </a:graphic>
          </wp:inline>
        </w:drawing>
      </w:r>
    </w:p>
    <w:p w14:paraId="3A856AA4" w14:textId="649CB85C" w:rsidR="0090609B" w:rsidRDefault="0090609B" w:rsidP="00121EED">
      <w:pPr>
        <w:rPr>
          <w:lang w:eastAsia="en-GB"/>
        </w:rPr>
      </w:pPr>
      <w:r>
        <w:rPr>
          <w:noProof/>
        </w:rPr>
        <w:drawing>
          <wp:inline distT="0" distB="0" distL="0" distR="0" wp14:anchorId="510DFC3D" wp14:editId="6FFCF02F">
            <wp:extent cx="4610100" cy="2556854"/>
            <wp:effectExtent l="0" t="0" r="0" b="0"/>
            <wp:docPr id="34" name="Afbeelding 34" descr="Afbeelding met tekst,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 schermafbeelding, scherm&#10;&#10;Automatisch gegenereerde beschrijving"/>
                    <pic:cNvPicPr/>
                  </pic:nvPicPr>
                  <pic:blipFill>
                    <a:blip r:embed="rId42"/>
                    <a:stretch>
                      <a:fillRect/>
                    </a:stretch>
                  </pic:blipFill>
                  <pic:spPr>
                    <a:xfrm>
                      <a:off x="0" y="0"/>
                      <a:ext cx="4611517" cy="2557640"/>
                    </a:xfrm>
                    <a:prstGeom prst="rect">
                      <a:avLst/>
                    </a:prstGeom>
                  </pic:spPr>
                </pic:pic>
              </a:graphicData>
            </a:graphic>
          </wp:inline>
        </w:drawing>
      </w:r>
    </w:p>
    <w:p w14:paraId="6B5987FF" w14:textId="3DC2B76A" w:rsidR="00AC1E63" w:rsidRDefault="00746373" w:rsidP="00121EED">
      <w:pPr>
        <w:rPr>
          <w:lang w:eastAsia="en-GB"/>
        </w:rPr>
      </w:pPr>
      <w:r>
        <w:rPr>
          <w:lang w:eastAsia="en-GB"/>
        </w:rPr>
        <w:t>Hier ziet u dat ik het verwachte resultaat heb gekregen.</w:t>
      </w:r>
    </w:p>
    <w:p w14:paraId="75E62BCD" w14:textId="77777777" w:rsidR="00F54ABB" w:rsidRDefault="00F54ABB">
      <w:pPr>
        <w:rPr>
          <w:rFonts w:asciiTheme="majorHAnsi" w:eastAsiaTheme="majorEastAsia" w:hAnsiTheme="majorHAnsi" w:cstheme="majorBidi"/>
          <w:color w:val="1F3763" w:themeColor="accent1" w:themeShade="7F"/>
          <w:sz w:val="24"/>
          <w:szCs w:val="24"/>
          <w:lang w:eastAsia="en-GB"/>
        </w:rPr>
      </w:pPr>
      <w:r>
        <w:rPr>
          <w:lang w:eastAsia="en-GB"/>
        </w:rPr>
        <w:br w:type="page"/>
      </w:r>
    </w:p>
    <w:p w14:paraId="104519D6" w14:textId="4F28288A" w:rsidR="007C6B4C" w:rsidRDefault="007C6B4C">
      <w:pPr>
        <w:rPr>
          <w:rFonts w:asciiTheme="majorHAnsi" w:eastAsiaTheme="majorEastAsia" w:hAnsiTheme="majorHAnsi" w:cstheme="majorBidi"/>
          <w:color w:val="1F3763" w:themeColor="accent1" w:themeShade="7F"/>
          <w:sz w:val="24"/>
          <w:szCs w:val="24"/>
          <w:lang w:eastAsia="en-GB"/>
        </w:rPr>
      </w:pPr>
    </w:p>
    <w:p w14:paraId="29BFD28A" w14:textId="45FCDFD6" w:rsidR="000E4814" w:rsidRDefault="000E4814" w:rsidP="000E4814">
      <w:pPr>
        <w:pStyle w:val="Kop3"/>
        <w:rPr>
          <w:lang w:eastAsia="en-GB"/>
        </w:rPr>
      </w:pPr>
      <w:bookmarkStart w:id="8" w:name="_Toc89776752"/>
      <w:r>
        <w:rPr>
          <w:lang w:eastAsia="en-GB"/>
        </w:rPr>
        <w:t>Extra requests voor playlist aan te vullen</w:t>
      </w:r>
      <w:bookmarkEnd w:id="8"/>
    </w:p>
    <w:p w14:paraId="1123FE52" w14:textId="79E9104F" w:rsidR="007C6B4C" w:rsidRPr="007C6B4C" w:rsidRDefault="007C6B4C" w:rsidP="007C6B4C">
      <w:pPr>
        <w:rPr>
          <w:lang w:eastAsia="en-GB"/>
        </w:rPr>
      </w:pPr>
      <w:r>
        <w:rPr>
          <w:lang w:eastAsia="en-GB"/>
        </w:rPr>
        <w:t>Voor dit gedeelte heb ik de requests en tests niet in mijn document gezet omdat deze ongeveer dezelfde zijn als bij de post</w:t>
      </w:r>
      <w:r w:rsidR="000904E0">
        <w:rPr>
          <w:lang w:eastAsia="en-GB"/>
        </w:rPr>
        <w:t>-r</w:t>
      </w:r>
      <w:r>
        <w:rPr>
          <w:lang w:eastAsia="en-GB"/>
        </w:rPr>
        <w:t>equest die we een aantal pagina’s terug hebben gezien.</w:t>
      </w:r>
      <w:r w:rsidR="00F9165C">
        <w:rPr>
          <w:lang w:eastAsia="en-GB"/>
        </w:rPr>
        <w:t xml:space="preserve"> Het enigste verschil met de vorige test is dat de uris (</w:t>
      </w:r>
      <w:r w:rsidR="00CA72DC">
        <w:rPr>
          <w:lang w:eastAsia="en-GB"/>
        </w:rPr>
        <w:t>dit bevat de link/het id van de track)</w:t>
      </w:r>
      <w:r w:rsidR="00976DC9">
        <w:rPr>
          <w:lang w:eastAsia="en-GB"/>
        </w:rPr>
        <w:t xml:space="preserve"> anders is omdat we ook steeds andere liedjes wouden toevoegen.</w:t>
      </w:r>
    </w:p>
    <w:p w14:paraId="506F8E66" w14:textId="2F404001" w:rsidR="000E4814" w:rsidRDefault="000E4814" w:rsidP="000E4814">
      <w:pPr>
        <w:rPr>
          <w:lang w:eastAsia="en-GB"/>
        </w:rPr>
      </w:pPr>
      <w:r>
        <w:rPr>
          <w:noProof/>
        </w:rPr>
        <w:drawing>
          <wp:inline distT="0" distB="0" distL="0" distR="0" wp14:anchorId="0C8B58B3" wp14:editId="79324575">
            <wp:extent cx="4435522" cy="2802055"/>
            <wp:effectExtent l="0" t="0" r="3175" b="0"/>
            <wp:docPr id="20" name="Afbeelding 20" descr="Afbeelding met tekst, monitor, zwart,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 monitor, zwart, scherm&#10;&#10;Automatisch gegenereerde beschrijving"/>
                    <pic:cNvPicPr/>
                  </pic:nvPicPr>
                  <pic:blipFill>
                    <a:blip r:embed="rId43"/>
                    <a:stretch>
                      <a:fillRect/>
                    </a:stretch>
                  </pic:blipFill>
                  <pic:spPr>
                    <a:xfrm>
                      <a:off x="0" y="0"/>
                      <a:ext cx="4439624" cy="2804646"/>
                    </a:xfrm>
                    <a:prstGeom prst="rect">
                      <a:avLst/>
                    </a:prstGeom>
                  </pic:spPr>
                </pic:pic>
              </a:graphicData>
            </a:graphic>
          </wp:inline>
        </w:drawing>
      </w:r>
    </w:p>
    <w:p w14:paraId="272687E3" w14:textId="77777777" w:rsidR="006E0E7F" w:rsidRDefault="006E0E7F">
      <w:pPr>
        <w:rPr>
          <w:rFonts w:asciiTheme="majorHAnsi" w:eastAsiaTheme="majorEastAsia" w:hAnsiTheme="majorHAnsi" w:cstheme="majorBidi"/>
          <w:color w:val="1F3763" w:themeColor="accent1" w:themeShade="7F"/>
          <w:sz w:val="24"/>
          <w:szCs w:val="24"/>
          <w:lang w:eastAsia="en-GB"/>
        </w:rPr>
      </w:pPr>
      <w:r>
        <w:rPr>
          <w:lang w:eastAsia="en-GB"/>
        </w:rPr>
        <w:br w:type="page"/>
      </w:r>
    </w:p>
    <w:p w14:paraId="3D11ABF1" w14:textId="2F45E31C" w:rsidR="006E0E7F" w:rsidRDefault="006E0E7F" w:rsidP="006E0E7F">
      <w:pPr>
        <w:pStyle w:val="Kop3"/>
        <w:rPr>
          <w:lang w:eastAsia="en-GB"/>
        </w:rPr>
      </w:pPr>
      <w:bookmarkStart w:id="9" w:name="_Toc89776753"/>
      <w:r>
        <w:rPr>
          <w:lang w:eastAsia="en-GB"/>
        </w:rPr>
        <w:lastRenderedPageBreak/>
        <w:t>Postman Collections voor spotify requests</w:t>
      </w:r>
      <w:bookmarkEnd w:id="9"/>
    </w:p>
    <w:p w14:paraId="69FE1EDB" w14:textId="77777777" w:rsidR="006E0E7F" w:rsidRPr="00571C78" w:rsidRDefault="006E0E7F" w:rsidP="006E0E7F">
      <w:pPr>
        <w:rPr>
          <w:lang w:eastAsia="en-GB"/>
        </w:rPr>
      </w:pPr>
      <w:r>
        <w:rPr>
          <w:lang w:eastAsia="en-GB"/>
        </w:rPr>
        <w:t>Een collection is een soort mapje waaronder je alle request eenvoudig kan bijhouden. Hieronder ziet u de requests dat ik tot nu toe heb gemaakt en gebruikt.</w:t>
      </w:r>
    </w:p>
    <w:p w14:paraId="54F29D63" w14:textId="77777777" w:rsidR="006E0E7F" w:rsidRDefault="006E0E7F" w:rsidP="006E0E7F">
      <w:pPr>
        <w:rPr>
          <w:lang w:eastAsia="en-GB"/>
        </w:rPr>
      </w:pPr>
      <w:r>
        <w:rPr>
          <w:noProof/>
        </w:rPr>
        <w:drawing>
          <wp:inline distT="0" distB="0" distL="0" distR="0" wp14:anchorId="7A8CB308" wp14:editId="02BD3278">
            <wp:extent cx="2657475" cy="1915164"/>
            <wp:effectExtent l="0" t="0" r="0" b="889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792" cy="1916834"/>
                    </a:xfrm>
                    <a:prstGeom prst="rect">
                      <a:avLst/>
                    </a:prstGeom>
                  </pic:spPr>
                </pic:pic>
              </a:graphicData>
            </a:graphic>
          </wp:inline>
        </w:drawing>
      </w:r>
    </w:p>
    <w:p w14:paraId="19473D48" w14:textId="4D36741F" w:rsidR="00C82FBF" w:rsidRDefault="00C82FBF">
      <w:pPr>
        <w:rPr>
          <w:rFonts w:asciiTheme="majorHAnsi" w:eastAsiaTheme="majorEastAsia" w:hAnsiTheme="majorHAnsi" w:cstheme="majorBidi"/>
          <w:color w:val="1F3763" w:themeColor="accent1" w:themeShade="7F"/>
          <w:sz w:val="24"/>
          <w:szCs w:val="24"/>
          <w:lang w:eastAsia="en-GB"/>
        </w:rPr>
      </w:pPr>
    </w:p>
    <w:p w14:paraId="7B23A4F3" w14:textId="21C18CE7" w:rsidR="00032063" w:rsidRDefault="00C82FBF" w:rsidP="00C82FBF">
      <w:pPr>
        <w:pStyle w:val="Kop3"/>
        <w:rPr>
          <w:lang w:eastAsia="en-GB"/>
        </w:rPr>
      </w:pPr>
      <w:bookmarkStart w:id="10" w:name="_Toc89776754"/>
      <w:r>
        <w:rPr>
          <w:lang w:eastAsia="en-GB"/>
        </w:rPr>
        <w:t>Slimme authenticatie token</w:t>
      </w:r>
      <w:bookmarkEnd w:id="10"/>
    </w:p>
    <w:p w14:paraId="5AD8D0BC" w14:textId="67F79B2F" w:rsidR="00C82FBF" w:rsidRDefault="00C82FBF" w:rsidP="00C82FBF">
      <w:pPr>
        <w:rPr>
          <w:lang w:eastAsia="en-GB"/>
        </w:rPr>
      </w:pPr>
      <w:r>
        <w:rPr>
          <w:lang w:eastAsia="en-GB"/>
        </w:rPr>
        <w:t>Omdat al mijn requests in een collection staan is het veel handiger om mijn authenticatie vanuit mijn collection aan te vragen zodat ik dit niet voor elke request apart moet invullen.</w:t>
      </w:r>
    </w:p>
    <w:p w14:paraId="21094DEA" w14:textId="55450B44" w:rsidR="00D55EA0" w:rsidRDefault="00450CA2" w:rsidP="00C82FBF">
      <w:pPr>
        <w:rPr>
          <w:lang w:eastAsia="en-GB"/>
        </w:rPr>
      </w:pPr>
      <w:r>
        <w:rPr>
          <w:lang w:eastAsia="en-GB"/>
        </w:rPr>
        <w:t>Voor deze authenticatie aan te vragen heb ik informatie nodig voor een aantal zaken zoals: Callback URL, Auth URL, Access Token URL, Client ID, Client Secret en Scope.</w:t>
      </w:r>
    </w:p>
    <w:p w14:paraId="5F97DD31" w14:textId="65EF1E68" w:rsidR="00D85582" w:rsidRDefault="00D85582" w:rsidP="00C82FBF">
      <w:pPr>
        <w:rPr>
          <w:lang w:eastAsia="en-GB"/>
        </w:rPr>
      </w:pPr>
      <w:r>
        <w:rPr>
          <w:noProof/>
        </w:rPr>
        <w:drawing>
          <wp:inline distT="0" distB="0" distL="0" distR="0" wp14:anchorId="216E68E1" wp14:editId="23BA4533">
            <wp:extent cx="1724025" cy="371475"/>
            <wp:effectExtent l="0" t="0" r="9525"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4025" cy="371475"/>
                    </a:xfrm>
                    <a:prstGeom prst="rect">
                      <a:avLst/>
                    </a:prstGeom>
                  </pic:spPr>
                </pic:pic>
              </a:graphicData>
            </a:graphic>
          </wp:inline>
        </w:drawing>
      </w:r>
    </w:p>
    <w:p w14:paraId="7A21AB8E" w14:textId="5C223DC7" w:rsidR="00D85582" w:rsidRDefault="00D85582" w:rsidP="00C82FBF">
      <w:pPr>
        <w:rPr>
          <w:lang w:eastAsia="en-GB"/>
        </w:rPr>
      </w:pPr>
      <w:r>
        <w:rPr>
          <w:noProof/>
        </w:rPr>
        <w:lastRenderedPageBreak/>
        <w:drawing>
          <wp:inline distT="0" distB="0" distL="0" distR="0" wp14:anchorId="64AD15BB" wp14:editId="05E94AC7">
            <wp:extent cx="5731510" cy="7097395"/>
            <wp:effectExtent l="0" t="0" r="2540" b="8255"/>
            <wp:docPr id="39" name="Afbeelding 3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10;&#10;Automatisch gegenereerde beschrijving"/>
                    <pic:cNvPicPr/>
                  </pic:nvPicPr>
                  <pic:blipFill>
                    <a:blip r:embed="rId46"/>
                    <a:stretch>
                      <a:fillRect/>
                    </a:stretch>
                  </pic:blipFill>
                  <pic:spPr>
                    <a:xfrm>
                      <a:off x="0" y="0"/>
                      <a:ext cx="5731510" cy="7097395"/>
                    </a:xfrm>
                    <a:prstGeom prst="rect">
                      <a:avLst/>
                    </a:prstGeom>
                  </pic:spPr>
                </pic:pic>
              </a:graphicData>
            </a:graphic>
          </wp:inline>
        </w:drawing>
      </w:r>
    </w:p>
    <w:p w14:paraId="7F4B2B6C" w14:textId="73AC9A98" w:rsidR="00E83A3F" w:rsidRDefault="00E83A3F" w:rsidP="00C82FBF">
      <w:pPr>
        <w:rPr>
          <w:lang w:eastAsia="en-GB"/>
        </w:rPr>
      </w:pPr>
      <w:r>
        <w:rPr>
          <w:lang w:eastAsia="en-GB"/>
        </w:rPr>
        <w:t>Voor mijn Client ID en Client Secret moest ik even rondzoeken op mijn spotify dashboard.</w:t>
      </w:r>
    </w:p>
    <w:p w14:paraId="1A0EACC7" w14:textId="0185409C" w:rsidR="004C3C10" w:rsidRDefault="00645577" w:rsidP="00C82FBF">
      <w:pPr>
        <w:rPr>
          <w:lang w:eastAsia="en-GB"/>
        </w:rPr>
      </w:pPr>
      <w:r>
        <w:rPr>
          <w:noProof/>
        </w:rPr>
        <w:lastRenderedPageBreak/>
        <w:drawing>
          <wp:inline distT="0" distB="0" distL="0" distR="0" wp14:anchorId="1FF3EFBE" wp14:editId="7CE8C8BB">
            <wp:extent cx="2709081" cy="2964802"/>
            <wp:effectExtent l="0" t="0" r="0" b="762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0726" cy="2966602"/>
                    </a:xfrm>
                    <a:prstGeom prst="rect">
                      <a:avLst/>
                    </a:prstGeom>
                  </pic:spPr>
                </pic:pic>
              </a:graphicData>
            </a:graphic>
          </wp:inline>
        </w:drawing>
      </w:r>
    </w:p>
    <w:p w14:paraId="241EE651" w14:textId="2EBFEFD8" w:rsidR="004C3C10" w:rsidRPr="004C3C10" w:rsidRDefault="004C3C10" w:rsidP="00C82FBF">
      <w:pPr>
        <w:rPr>
          <w:lang w:eastAsia="en-GB"/>
        </w:rPr>
      </w:pPr>
      <w:r w:rsidRPr="004C3C10">
        <w:rPr>
          <w:lang w:eastAsia="en-GB"/>
        </w:rPr>
        <w:t>Moest ik Show client secret heb</w:t>
      </w:r>
      <w:r>
        <w:rPr>
          <w:lang w:eastAsia="en-GB"/>
        </w:rPr>
        <w:t>ben opengedaan zou u mijn nummer daar ook zien maar dat heb ik voor veiligheidsredenen niet gedaan.</w:t>
      </w:r>
    </w:p>
    <w:p w14:paraId="3FB3A86A" w14:textId="700C54D2" w:rsidR="00645577" w:rsidRDefault="00645577" w:rsidP="00C82FBF">
      <w:pPr>
        <w:rPr>
          <w:lang w:eastAsia="en-GB"/>
        </w:rPr>
      </w:pPr>
      <w:r>
        <w:rPr>
          <w:noProof/>
        </w:rPr>
        <w:drawing>
          <wp:inline distT="0" distB="0" distL="0" distR="0" wp14:anchorId="3C55D85C" wp14:editId="4D60B76C">
            <wp:extent cx="4101106" cy="2251880"/>
            <wp:effectExtent l="0" t="0" r="0" b="0"/>
            <wp:docPr id="43" name="Afbeelding 4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ekst&#10;&#10;Automatisch gegenereerde beschrijving"/>
                    <pic:cNvPicPr/>
                  </pic:nvPicPr>
                  <pic:blipFill>
                    <a:blip r:embed="rId48"/>
                    <a:stretch>
                      <a:fillRect/>
                    </a:stretch>
                  </pic:blipFill>
                  <pic:spPr>
                    <a:xfrm>
                      <a:off x="0" y="0"/>
                      <a:ext cx="4102856" cy="2252841"/>
                    </a:xfrm>
                    <a:prstGeom prst="rect">
                      <a:avLst/>
                    </a:prstGeom>
                  </pic:spPr>
                </pic:pic>
              </a:graphicData>
            </a:graphic>
          </wp:inline>
        </w:drawing>
      </w:r>
    </w:p>
    <w:p w14:paraId="28A8E279" w14:textId="309BD846" w:rsidR="00C152B3" w:rsidRDefault="00C152B3" w:rsidP="00C82FBF">
      <w:pPr>
        <w:rPr>
          <w:lang w:eastAsia="en-GB"/>
        </w:rPr>
      </w:pPr>
      <w:r>
        <w:rPr>
          <w:noProof/>
        </w:rPr>
        <w:drawing>
          <wp:inline distT="0" distB="0" distL="0" distR="0" wp14:anchorId="33258BCD" wp14:editId="37284C8D">
            <wp:extent cx="5731510" cy="1506220"/>
            <wp:effectExtent l="0" t="0" r="254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06220"/>
                    </a:xfrm>
                    <a:prstGeom prst="rect">
                      <a:avLst/>
                    </a:prstGeom>
                  </pic:spPr>
                </pic:pic>
              </a:graphicData>
            </a:graphic>
          </wp:inline>
        </w:drawing>
      </w:r>
    </w:p>
    <w:p w14:paraId="65C4C9DF" w14:textId="5465380C" w:rsidR="008F7EC9" w:rsidRDefault="008F7EC9" w:rsidP="00C82FBF">
      <w:pPr>
        <w:rPr>
          <w:lang w:eastAsia="en-GB"/>
        </w:rPr>
      </w:pPr>
      <w:r>
        <w:rPr>
          <w:lang w:eastAsia="en-GB"/>
        </w:rPr>
        <w:t>Nadat we al deze informatie hadden konden we op Get New Access Token drukken waarbij we de informatie kregen te zien van de token die we net hebben aangemaakt/gekregen. Nu drukken we op Use Token en dan kunnen we deze nieuwe token gebruiken voor 3600 seconden. Nadat deze vervallen is moeten we opnieuw een nieuwe token aanvragen.</w:t>
      </w:r>
    </w:p>
    <w:p w14:paraId="61DFDC49" w14:textId="33E41444" w:rsidR="00C82FBF" w:rsidRDefault="00C82FBF" w:rsidP="00C82FBF">
      <w:pPr>
        <w:rPr>
          <w:lang w:eastAsia="en-GB"/>
        </w:rPr>
      </w:pPr>
      <w:r>
        <w:rPr>
          <w:noProof/>
        </w:rPr>
        <w:lastRenderedPageBreak/>
        <w:drawing>
          <wp:inline distT="0" distB="0" distL="0" distR="0" wp14:anchorId="631C41CD" wp14:editId="77F58A24">
            <wp:extent cx="5731510" cy="3212465"/>
            <wp:effectExtent l="0" t="0" r="2540" b="698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12465"/>
                    </a:xfrm>
                    <a:prstGeom prst="rect">
                      <a:avLst/>
                    </a:prstGeom>
                  </pic:spPr>
                </pic:pic>
              </a:graphicData>
            </a:graphic>
          </wp:inline>
        </w:drawing>
      </w:r>
    </w:p>
    <w:p w14:paraId="4FEA4972" w14:textId="56FBCD78" w:rsidR="00173187" w:rsidRDefault="00173187" w:rsidP="00C82FBF">
      <w:pPr>
        <w:rPr>
          <w:lang w:eastAsia="en-GB"/>
        </w:rPr>
      </w:pPr>
      <w:r>
        <w:rPr>
          <w:lang w:eastAsia="en-GB"/>
        </w:rPr>
        <w:t>Nu moeten we voor alle tests waar we</w:t>
      </w:r>
      <w:r w:rsidR="00BB52B5">
        <w:rPr>
          <w:lang w:eastAsia="en-GB"/>
        </w:rPr>
        <w:t xml:space="preserve"> OAuth 2.0 hadden gezet </w:t>
      </w:r>
      <w:r w:rsidR="00345F9E">
        <w:rPr>
          <w:lang w:eastAsia="en-GB"/>
        </w:rPr>
        <w:t>hadden, dit aanpassen</w:t>
      </w:r>
      <w:r w:rsidR="00BB52B5">
        <w:rPr>
          <w:lang w:eastAsia="en-GB"/>
        </w:rPr>
        <w:t xml:space="preserve"> naar Inherit auth from parent.</w:t>
      </w:r>
    </w:p>
    <w:p w14:paraId="7D9411A5" w14:textId="65EF9997" w:rsidR="00173187" w:rsidRDefault="00173187" w:rsidP="00C82FBF">
      <w:pPr>
        <w:rPr>
          <w:lang w:eastAsia="en-GB"/>
        </w:rPr>
      </w:pPr>
      <w:r>
        <w:rPr>
          <w:noProof/>
        </w:rPr>
        <w:drawing>
          <wp:inline distT="0" distB="0" distL="0" distR="0" wp14:anchorId="51D46569" wp14:editId="32179E6C">
            <wp:extent cx="5731510" cy="877570"/>
            <wp:effectExtent l="0" t="0" r="2540" b="0"/>
            <wp:docPr id="44" name="Afbeelding 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ekst&#10;&#10;Automatisch gegenereerde beschrijving"/>
                    <pic:cNvPicPr/>
                  </pic:nvPicPr>
                  <pic:blipFill>
                    <a:blip r:embed="rId51"/>
                    <a:stretch>
                      <a:fillRect/>
                    </a:stretch>
                  </pic:blipFill>
                  <pic:spPr>
                    <a:xfrm>
                      <a:off x="0" y="0"/>
                      <a:ext cx="5731510" cy="877570"/>
                    </a:xfrm>
                    <a:prstGeom prst="rect">
                      <a:avLst/>
                    </a:prstGeom>
                  </pic:spPr>
                </pic:pic>
              </a:graphicData>
            </a:graphic>
          </wp:inline>
        </w:drawing>
      </w:r>
    </w:p>
    <w:p w14:paraId="689C0F29" w14:textId="091D787B" w:rsidR="002E512A" w:rsidRDefault="00173187" w:rsidP="00C82FBF">
      <w:pPr>
        <w:rPr>
          <w:lang w:eastAsia="en-GB"/>
        </w:rPr>
      </w:pPr>
      <w:r>
        <w:rPr>
          <w:noProof/>
        </w:rPr>
        <w:drawing>
          <wp:inline distT="0" distB="0" distL="0" distR="0" wp14:anchorId="275A44C2" wp14:editId="1C07533B">
            <wp:extent cx="1229203" cy="2927445"/>
            <wp:effectExtent l="0" t="0" r="9525" b="635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0849" cy="2931364"/>
                    </a:xfrm>
                    <a:prstGeom prst="rect">
                      <a:avLst/>
                    </a:prstGeom>
                  </pic:spPr>
                </pic:pic>
              </a:graphicData>
            </a:graphic>
          </wp:inline>
        </w:drawing>
      </w:r>
    </w:p>
    <w:p w14:paraId="4AA3AE8C" w14:textId="77777777" w:rsidR="002E512A" w:rsidRDefault="002E512A">
      <w:pPr>
        <w:rPr>
          <w:lang w:eastAsia="en-GB"/>
        </w:rPr>
      </w:pPr>
      <w:r>
        <w:rPr>
          <w:lang w:eastAsia="en-GB"/>
        </w:rPr>
        <w:br w:type="page"/>
      </w:r>
    </w:p>
    <w:p w14:paraId="23943E0F" w14:textId="0F8E978B" w:rsidR="00173187" w:rsidRDefault="00E06271" w:rsidP="00E06271">
      <w:pPr>
        <w:pStyle w:val="Kop3"/>
        <w:rPr>
          <w:lang w:eastAsia="en-GB"/>
        </w:rPr>
      </w:pPr>
      <w:bookmarkStart w:id="11" w:name="_Toc89776755"/>
      <w:r>
        <w:rPr>
          <w:lang w:eastAsia="en-GB"/>
        </w:rPr>
        <w:lastRenderedPageBreak/>
        <w:t>Diepgaande tests</w:t>
      </w:r>
      <w:bookmarkEnd w:id="11"/>
    </w:p>
    <w:p w14:paraId="6C585E79" w14:textId="111EA0DB" w:rsidR="00E06271" w:rsidRDefault="003A43A5" w:rsidP="003A43A5">
      <w:pPr>
        <w:pStyle w:val="Kop4"/>
        <w:rPr>
          <w:lang w:eastAsia="en-GB"/>
        </w:rPr>
      </w:pPr>
      <w:r>
        <w:rPr>
          <w:lang w:eastAsia="en-GB"/>
        </w:rPr>
        <w:t>Get request</w:t>
      </w:r>
    </w:p>
    <w:p w14:paraId="5F0DB8F7" w14:textId="68D2EE40" w:rsidR="003A43A5" w:rsidRDefault="003A43A5" w:rsidP="003A43A5">
      <w:pPr>
        <w:rPr>
          <w:lang w:eastAsia="en-GB"/>
        </w:rPr>
      </w:pPr>
      <w:r>
        <w:rPr>
          <w:lang w:eastAsia="en-GB"/>
        </w:rPr>
        <w:t>Voor de get request heb ik nu ook</w:t>
      </w:r>
      <w:r w:rsidR="00E82C27">
        <w:rPr>
          <w:lang w:eastAsia="en-GB"/>
        </w:rPr>
        <w:t xml:space="preserve"> 2 extra tests toegevoegd. Dit zijn 2 tests die gaan kijken of de naam van de titel van de playlist dat ik opvraag correct is.</w:t>
      </w:r>
      <w:r w:rsidR="00320D10">
        <w:rPr>
          <w:lang w:eastAsia="en-GB"/>
        </w:rPr>
        <w:t xml:space="preserve"> Op lijn 9 maak ik een test die mij geen error zou mogen teruggeven omdat dit de juiste naam van de playlist is. Op lijn 14 zou dit wel een error/fout moeten geven want nu heb ik de foute naam gevraagd.</w:t>
      </w:r>
    </w:p>
    <w:p w14:paraId="7F0AF865" w14:textId="4A60AD3E" w:rsidR="00861D2C" w:rsidRPr="003A43A5" w:rsidRDefault="00861D2C" w:rsidP="003A43A5">
      <w:pPr>
        <w:rPr>
          <w:lang w:eastAsia="en-GB"/>
        </w:rPr>
      </w:pPr>
      <w:r>
        <w:rPr>
          <w:lang w:eastAsia="en-GB"/>
        </w:rPr>
        <w:t>Postman zal dus gaan zoeken of de naam dat ik op lijn 11 en lijn 16 dezelfde is als in de response body</w:t>
      </w:r>
      <w:r w:rsidR="000E2872">
        <w:rPr>
          <w:lang w:eastAsia="en-GB"/>
        </w:rPr>
        <w:t>.</w:t>
      </w:r>
    </w:p>
    <w:p w14:paraId="53244AD1" w14:textId="50732FD7" w:rsidR="003A43A5" w:rsidRDefault="003A43A5" w:rsidP="003A43A5">
      <w:pPr>
        <w:rPr>
          <w:lang w:eastAsia="en-GB"/>
        </w:rPr>
      </w:pPr>
      <w:r>
        <w:rPr>
          <w:noProof/>
        </w:rPr>
        <w:drawing>
          <wp:inline distT="0" distB="0" distL="0" distR="0" wp14:anchorId="0741231B" wp14:editId="3CE3FAF0">
            <wp:extent cx="5731510" cy="3098800"/>
            <wp:effectExtent l="0" t="0" r="2540" b="6350"/>
            <wp:docPr id="46" name="Afbeelding 4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tekst&#10;&#10;Automatisch gegenereerde beschrijving"/>
                    <pic:cNvPicPr/>
                  </pic:nvPicPr>
                  <pic:blipFill>
                    <a:blip r:embed="rId53"/>
                    <a:stretch>
                      <a:fillRect/>
                    </a:stretch>
                  </pic:blipFill>
                  <pic:spPr>
                    <a:xfrm>
                      <a:off x="0" y="0"/>
                      <a:ext cx="5731510" cy="3098800"/>
                    </a:xfrm>
                    <a:prstGeom prst="rect">
                      <a:avLst/>
                    </a:prstGeom>
                  </pic:spPr>
                </pic:pic>
              </a:graphicData>
            </a:graphic>
          </wp:inline>
        </w:drawing>
      </w:r>
    </w:p>
    <w:p w14:paraId="6DFF2AF0" w14:textId="01797227" w:rsidR="00AF7F24" w:rsidRDefault="00AF7F24" w:rsidP="003A43A5">
      <w:pPr>
        <w:rPr>
          <w:lang w:eastAsia="en-GB"/>
        </w:rPr>
      </w:pPr>
      <w:r>
        <w:rPr>
          <w:lang w:eastAsia="en-GB"/>
        </w:rPr>
        <w:t>Bij het uitvoeren kunnen we in de body zien dat de juiste naam: “School Playlist Api Testing” is.</w:t>
      </w:r>
    </w:p>
    <w:p w14:paraId="2B1CF618" w14:textId="15CA690D" w:rsidR="00AF7F24" w:rsidRDefault="00AF7F24" w:rsidP="003A43A5">
      <w:pPr>
        <w:rPr>
          <w:lang w:eastAsia="en-GB"/>
        </w:rPr>
      </w:pPr>
      <w:r>
        <w:rPr>
          <w:noProof/>
        </w:rPr>
        <w:drawing>
          <wp:inline distT="0" distB="0" distL="0" distR="0" wp14:anchorId="593F1ED5" wp14:editId="11514E9F">
            <wp:extent cx="4203510" cy="2676443"/>
            <wp:effectExtent l="0" t="0" r="6985" b="0"/>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10;&#10;Automatisch gegenereerde beschrijving"/>
                    <pic:cNvPicPr/>
                  </pic:nvPicPr>
                  <pic:blipFill>
                    <a:blip r:embed="rId54"/>
                    <a:stretch>
                      <a:fillRect/>
                    </a:stretch>
                  </pic:blipFill>
                  <pic:spPr>
                    <a:xfrm>
                      <a:off x="0" y="0"/>
                      <a:ext cx="4205012" cy="2677399"/>
                    </a:xfrm>
                    <a:prstGeom prst="rect">
                      <a:avLst/>
                    </a:prstGeom>
                  </pic:spPr>
                </pic:pic>
              </a:graphicData>
            </a:graphic>
          </wp:inline>
        </w:drawing>
      </w:r>
    </w:p>
    <w:p w14:paraId="112CDBA6" w14:textId="3D0996E1" w:rsidR="0096324B" w:rsidRDefault="0096324B" w:rsidP="003A43A5">
      <w:pPr>
        <w:rPr>
          <w:lang w:eastAsia="en-GB"/>
        </w:rPr>
      </w:pPr>
      <w:r>
        <w:rPr>
          <w:lang w:eastAsia="en-GB"/>
        </w:rPr>
        <w:t>Als we nu gaan kijken bij de Test results zien we dat ¾ tests gelukt zijn en 1tje gefaald is.</w:t>
      </w:r>
    </w:p>
    <w:p w14:paraId="33EDFC3F" w14:textId="58402A41" w:rsidR="0096324B" w:rsidRDefault="00EB2EE0" w:rsidP="003A43A5">
      <w:pPr>
        <w:rPr>
          <w:lang w:eastAsia="en-GB"/>
        </w:rPr>
      </w:pPr>
      <w:r>
        <w:rPr>
          <w:noProof/>
        </w:rPr>
        <w:lastRenderedPageBreak/>
        <w:drawing>
          <wp:inline distT="0" distB="0" distL="0" distR="0" wp14:anchorId="30A1E777" wp14:editId="3DBBE175">
            <wp:extent cx="5731510" cy="4500245"/>
            <wp:effectExtent l="0" t="0" r="2540" b="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Afbeelding met tekst&#10;&#10;Automatisch gegenereerde beschrijving"/>
                    <pic:cNvPicPr/>
                  </pic:nvPicPr>
                  <pic:blipFill>
                    <a:blip r:embed="rId55"/>
                    <a:stretch>
                      <a:fillRect/>
                    </a:stretch>
                  </pic:blipFill>
                  <pic:spPr>
                    <a:xfrm>
                      <a:off x="0" y="0"/>
                      <a:ext cx="5731510" cy="4500245"/>
                    </a:xfrm>
                    <a:prstGeom prst="rect">
                      <a:avLst/>
                    </a:prstGeom>
                  </pic:spPr>
                </pic:pic>
              </a:graphicData>
            </a:graphic>
          </wp:inline>
        </w:drawing>
      </w:r>
    </w:p>
    <w:p w14:paraId="3EDD00F5" w14:textId="352CAFB6" w:rsidR="00EB2EE0" w:rsidRDefault="00EB2EE0" w:rsidP="003A43A5">
      <w:pPr>
        <w:rPr>
          <w:lang w:eastAsia="en-GB"/>
        </w:rPr>
      </w:pPr>
    </w:p>
    <w:p w14:paraId="6BDBF595" w14:textId="1D9440D7" w:rsidR="0096324B" w:rsidRDefault="0096324B" w:rsidP="003A43A5">
      <w:pPr>
        <w:rPr>
          <w:lang w:eastAsia="en-GB"/>
        </w:rPr>
      </w:pPr>
      <w:r>
        <w:rPr>
          <w:lang w:eastAsia="en-GB"/>
        </w:rPr>
        <w:t>Dit komt door:</w:t>
      </w:r>
    </w:p>
    <w:p w14:paraId="5B8843B5" w14:textId="5FFA227C" w:rsidR="0096324B" w:rsidRDefault="0096324B" w:rsidP="0096324B">
      <w:pPr>
        <w:pStyle w:val="Lijstalinea"/>
        <w:numPr>
          <w:ilvl w:val="0"/>
          <w:numId w:val="3"/>
        </w:numPr>
        <w:rPr>
          <w:lang w:eastAsia="en-GB"/>
        </w:rPr>
      </w:pPr>
      <w:r>
        <w:rPr>
          <w:lang w:eastAsia="en-GB"/>
        </w:rPr>
        <w:t>De eerste test is gelukt omdat we de playlist hebben kunnen vinden op spotify.</w:t>
      </w:r>
    </w:p>
    <w:p w14:paraId="1A09D507" w14:textId="76AD407D" w:rsidR="0096324B" w:rsidRDefault="0096324B" w:rsidP="0096324B">
      <w:pPr>
        <w:pStyle w:val="Lijstalinea"/>
        <w:numPr>
          <w:ilvl w:val="0"/>
          <w:numId w:val="3"/>
        </w:numPr>
        <w:rPr>
          <w:lang w:eastAsia="en-GB"/>
        </w:rPr>
      </w:pPr>
      <w:r>
        <w:rPr>
          <w:lang w:eastAsia="en-GB"/>
        </w:rPr>
        <w:t>De tweede test is gelukt omdat de response tijd kleiner was dan 200ms.</w:t>
      </w:r>
    </w:p>
    <w:p w14:paraId="6F8FFBAF" w14:textId="2096098D" w:rsidR="0096324B" w:rsidRDefault="0096324B" w:rsidP="0096324B">
      <w:pPr>
        <w:pStyle w:val="Lijstalinea"/>
        <w:numPr>
          <w:ilvl w:val="0"/>
          <w:numId w:val="3"/>
        </w:numPr>
        <w:rPr>
          <w:lang w:eastAsia="en-GB"/>
        </w:rPr>
      </w:pPr>
      <w:r>
        <w:rPr>
          <w:lang w:eastAsia="en-GB"/>
        </w:rPr>
        <w:t>De derde test is gelukt omdat de naam dat ik vroeg dezelfde is als de naam van de playlist die ik opvroeg.</w:t>
      </w:r>
    </w:p>
    <w:p w14:paraId="36F93247" w14:textId="6BC5208A" w:rsidR="00AE5E26" w:rsidRDefault="00AE5E26" w:rsidP="0096324B">
      <w:pPr>
        <w:pStyle w:val="Lijstalinea"/>
        <w:numPr>
          <w:ilvl w:val="0"/>
          <w:numId w:val="3"/>
        </w:numPr>
        <w:rPr>
          <w:lang w:eastAsia="en-GB"/>
        </w:rPr>
      </w:pPr>
      <w:r>
        <w:rPr>
          <w:lang w:eastAsia="en-GB"/>
        </w:rPr>
        <w:t xml:space="preserve">De vierde test is mislukt omdat de naam “school” dat ik vroeg </w:t>
      </w:r>
      <w:r w:rsidRPr="00AE5E26">
        <w:rPr>
          <w:u w:val="single"/>
          <w:lang w:eastAsia="en-GB"/>
        </w:rPr>
        <w:t>niet</w:t>
      </w:r>
      <w:r>
        <w:rPr>
          <w:u w:val="single"/>
          <w:lang w:eastAsia="en-GB"/>
        </w:rPr>
        <w:t xml:space="preserve"> </w:t>
      </w:r>
      <w:r>
        <w:rPr>
          <w:lang w:eastAsia="en-GB"/>
        </w:rPr>
        <w:t>dezelfde is als de naam van de playlist die ik opvroeg.</w:t>
      </w:r>
    </w:p>
    <w:p w14:paraId="047E4293" w14:textId="798DC626" w:rsidR="00EB2EE0" w:rsidRDefault="00EB2EE0" w:rsidP="0096324B">
      <w:pPr>
        <w:pStyle w:val="Lijstalinea"/>
        <w:numPr>
          <w:ilvl w:val="0"/>
          <w:numId w:val="3"/>
        </w:numPr>
        <w:rPr>
          <w:lang w:eastAsia="en-GB"/>
        </w:rPr>
      </w:pPr>
      <w:r>
        <w:rPr>
          <w:lang w:eastAsia="en-GB"/>
        </w:rPr>
        <w:t xml:space="preserve">De vijfde test gaat kijken of “Demons are a girl’s best friend” in de body zit dat we ontvangen door onze get request te sturen. </w:t>
      </w:r>
      <w:r w:rsidR="00D03E48">
        <w:rPr>
          <w:lang w:eastAsia="en-GB"/>
        </w:rPr>
        <w:t>Demons are a girl’s best friend is een liedje dat normaal gezien in de playlist zit dus daarom dat hij een pass geeft.</w:t>
      </w:r>
    </w:p>
    <w:p w14:paraId="4EF7919F" w14:textId="03852F9F" w:rsidR="00ED71DE" w:rsidRDefault="00ED71DE" w:rsidP="00ED71DE">
      <w:pPr>
        <w:rPr>
          <w:lang w:eastAsia="en-GB"/>
        </w:rPr>
      </w:pPr>
      <w:r>
        <w:rPr>
          <w:lang w:eastAsia="en-GB"/>
        </w:rPr>
        <w:t>Een laatste test die ik ga toevoegen is dezelfde als de vijfde test maar dan met een liedje dat niet in mijn playlist staat.</w:t>
      </w:r>
      <w:r w:rsidR="007F2F90">
        <w:rPr>
          <w:lang w:eastAsia="en-GB"/>
        </w:rPr>
        <w:t xml:space="preserve"> Deze zou dus een fout moeten teruggeven.</w:t>
      </w:r>
      <w:r w:rsidR="00176791">
        <w:rPr>
          <w:lang w:eastAsia="en-GB"/>
        </w:rPr>
        <w:t xml:space="preserve"> Bij deze laatste toevoeging heb ik ook alle test in een if else gezet.</w:t>
      </w:r>
      <w:r w:rsidR="005C38F2">
        <w:rPr>
          <w:lang w:eastAsia="en-GB"/>
        </w:rPr>
        <w:t xml:space="preserve"> Deze if zegt dat wanneer we een response code van 200 hebben dan gaan we door met alle andere testen uit te voeren. Als dit niet zo is en er is dus geen playlist gevonden dan gaan we door naar de else. De else geeft dan in de console weer dat er geen playlist gevonden is.</w:t>
      </w:r>
    </w:p>
    <w:p w14:paraId="37C63D65" w14:textId="09A3DCF9" w:rsidR="00C544A3" w:rsidRDefault="00C544A3" w:rsidP="00ED71DE">
      <w:pPr>
        <w:rPr>
          <w:lang w:eastAsia="en-GB"/>
        </w:rPr>
      </w:pPr>
      <w:r>
        <w:rPr>
          <w:noProof/>
        </w:rPr>
        <w:lastRenderedPageBreak/>
        <w:drawing>
          <wp:inline distT="0" distB="0" distL="0" distR="0" wp14:anchorId="592E9ACD" wp14:editId="1E6C5E49">
            <wp:extent cx="5731510" cy="2600960"/>
            <wp:effectExtent l="0" t="0" r="2540" b="8890"/>
            <wp:docPr id="52" name="Afbeelding 5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Afbeelding met tekst&#10;&#10;Automatisch gegenereerde beschrijving"/>
                    <pic:cNvPicPr/>
                  </pic:nvPicPr>
                  <pic:blipFill>
                    <a:blip r:embed="rId56"/>
                    <a:stretch>
                      <a:fillRect/>
                    </a:stretch>
                  </pic:blipFill>
                  <pic:spPr>
                    <a:xfrm>
                      <a:off x="0" y="0"/>
                      <a:ext cx="5731510" cy="2600960"/>
                    </a:xfrm>
                    <a:prstGeom prst="rect">
                      <a:avLst/>
                    </a:prstGeom>
                  </pic:spPr>
                </pic:pic>
              </a:graphicData>
            </a:graphic>
          </wp:inline>
        </w:drawing>
      </w:r>
    </w:p>
    <w:p w14:paraId="6E60FE9E" w14:textId="1E4B7DAC" w:rsidR="00C10C32" w:rsidRDefault="00C10C32" w:rsidP="00ED71DE">
      <w:pPr>
        <w:rPr>
          <w:lang w:eastAsia="en-GB"/>
        </w:rPr>
      </w:pPr>
      <w:r>
        <w:rPr>
          <w:noProof/>
        </w:rPr>
        <w:drawing>
          <wp:inline distT="0" distB="0" distL="0" distR="0" wp14:anchorId="2C63D1DE" wp14:editId="04D8B594">
            <wp:extent cx="5731510" cy="2216150"/>
            <wp:effectExtent l="0" t="0" r="2540" b="0"/>
            <wp:docPr id="53" name="Afbeelding 5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tekst&#10;&#10;Automatisch gegenereerde beschrijving"/>
                    <pic:cNvPicPr/>
                  </pic:nvPicPr>
                  <pic:blipFill>
                    <a:blip r:embed="rId57"/>
                    <a:stretch>
                      <a:fillRect/>
                    </a:stretch>
                  </pic:blipFill>
                  <pic:spPr>
                    <a:xfrm>
                      <a:off x="0" y="0"/>
                      <a:ext cx="5731510" cy="2216150"/>
                    </a:xfrm>
                    <a:prstGeom prst="rect">
                      <a:avLst/>
                    </a:prstGeom>
                  </pic:spPr>
                </pic:pic>
              </a:graphicData>
            </a:graphic>
          </wp:inline>
        </w:drawing>
      </w:r>
    </w:p>
    <w:p w14:paraId="51210055" w14:textId="7F4E56CF" w:rsidR="00E003A5" w:rsidRDefault="00E003A5" w:rsidP="00ED71DE">
      <w:pPr>
        <w:rPr>
          <w:lang w:eastAsia="en-GB"/>
        </w:rPr>
      </w:pPr>
      <w:r>
        <w:rPr>
          <w:noProof/>
        </w:rPr>
        <w:drawing>
          <wp:inline distT="0" distB="0" distL="0" distR="0" wp14:anchorId="7B6534CA" wp14:editId="3F841760">
            <wp:extent cx="5113683" cy="600075"/>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7985" cy="600580"/>
                    </a:xfrm>
                    <a:prstGeom prst="rect">
                      <a:avLst/>
                    </a:prstGeom>
                  </pic:spPr>
                </pic:pic>
              </a:graphicData>
            </a:graphic>
          </wp:inline>
        </w:drawing>
      </w:r>
    </w:p>
    <w:p w14:paraId="4AA8EA11" w14:textId="27BA3D7A" w:rsidR="00E003A5" w:rsidRDefault="00E003A5" w:rsidP="00ED71DE">
      <w:pPr>
        <w:rPr>
          <w:lang w:eastAsia="en-GB"/>
        </w:rPr>
      </w:pPr>
      <w:r>
        <w:rPr>
          <w:noProof/>
        </w:rPr>
        <w:drawing>
          <wp:inline distT="0" distB="0" distL="0" distR="0" wp14:anchorId="34848BC2" wp14:editId="72756FB6">
            <wp:extent cx="5731510" cy="1815465"/>
            <wp:effectExtent l="0" t="0" r="2540" b="0"/>
            <wp:docPr id="54" name="Afbeelding 5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tekst&#10;&#10;Automatisch gegenereerde beschrijving"/>
                    <pic:cNvPicPr/>
                  </pic:nvPicPr>
                  <pic:blipFill>
                    <a:blip r:embed="rId59"/>
                    <a:stretch>
                      <a:fillRect/>
                    </a:stretch>
                  </pic:blipFill>
                  <pic:spPr>
                    <a:xfrm>
                      <a:off x="0" y="0"/>
                      <a:ext cx="5731510" cy="1815465"/>
                    </a:xfrm>
                    <a:prstGeom prst="rect">
                      <a:avLst/>
                    </a:prstGeom>
                  </pic:spPr>
                </pic:pic>
              </a:graphicData>
            </a:graphic>
          </wp:inline>
        </w:drawing>
      </w:r>
    </w:p>
    <w:p w14:paraId="2ED52A58" w14:textId="017AE278" w:rsidR="007D798E" w:rsidRDefault="00F40B50" w:rsidP="00ED71DE">
      <w:pPr>
        <w:rPr>
          <w:lang w:eastAsia="en-GB"/>
        </w:rPr>
      </w:pPr>
      <w:r>
        <w:rPr>
          <w:lang w:eastAsia="en-GB"/>
        </w:rPr>
        <w:t xml:space="preserve">Zoals verwacht hebben we 4 </w:t>
      </w:r>
      <w:r w:rsidR="00880B71">
        <w:rPr>
          <w:lang w:eastAsia="en-GB"/>
        </w:rPr>
        <w:t>passes en 2 fails. De 2 fails komen omdat ik bij test 4 de foute naam opvraag en bij test 6 krijg ik een fail omdat het liedje “Christmas Truce” niet in mijn playlist staat. Hij geeft vervolgens bij de test results de hele body terug.</w:t>
      </w:r>
    </w:p>
    <w:p w14:paraId="624EB92F" w14:textId="77777777" w:rsidR="007D798E" w:rsidRDefault="007D798E">
      <w:pPr>
        <w:rPr>
          <w:lang w:eastAsia="en-GB"/>
        </w:rPr>
      </w:pPr>
      <w:r>
        <w:rPr>
          <w:lang w:eastAsia="en-GB"/>
        </w:rPr>
        <w:br w:type="page"/>
      </w:r>
    </w:p>
    <w:p w14:paraId="538070F9" w14:textId="6DA81C1A" w:rsidR="00F40B50" w:rsidRDefault="00A65C4F" w:rsidP="009116D9">
      <w:pPr>
        <w:pStyle w:val="Kop1"/>
        <w:rPr>
          <w:lang w:eastAsia="en-GB"/>
        </w:rPr>
      </w:pPr>
      <w:bookmarkStart w:id="12" w:name="_Toc89776756"/>
      <w:r>
        <w:rPr>
          <w:lang w:eastAsia="en-GB"/>
        </w:rPr>
        <w:lastRenderedPageBreak/>
        <w:t>Test automation</w:t>
      </w:r>
      <w:bookmarkEnd w:id="12"/>
    </w:p>
    <w:p w14:paraId="654AFDDD" w14:textId="0AE02B52" w:rsidR="00EB72FF" w:rsidRDefault="00EB72FF" w:rsidP="00EB72FF">
      <w:pPr>
        <w:pStyle w:val="Kop2"/>
        <w:rPr>
          <w:lang w:eastAsia="en-GB"/>
        </w:rPr>
      </w:pPr>
      <w:bookmarkStart w:id="13" w:name="_Toc89776757"/>
      <w:r>
        <w:rPr>
          <w:lang w:eastAsia="en-GB"/>
        </w:rPr>
        <w:t>Environment</w:t>
      </w:r>
      <w:bookmarkEnd w:id="13"/>
    </w:p>
    <w:p w14:paraId="54EA9871" w14:textId="6FE54302" w:rsidR="004E144D" w:rsidRPr="004E144D" w:rsidRDefault="004E144D" w:rsidP="004E144D">
      <w:pPr>
        <w:pStyle w:val="Kop3"/>
        <w:rPr>
          <w:lang w:eastAsia="en-GB"/>
        </w:rPr>
      </w:pPr>
      <w:bookmarkStart w:id="14" w:name="_Toc89776758"/>
      <w:r>
        <w:rPr>
          <w:lang w:eastAsia="en-GB"/>
        </w:rPr>
        <w:t>Uitleg</w:t>
      </w:r>
      <w:bookmarkEnd w:id="14"/>
    </w:p>
    <w:p w14:paraId="4C7B0C24" w14:textId="02D93E02" w:rsidR="001C1A4F" w:rsidRPr="001C1A4F" w:rsidRDefault="001C1A4F" w:rsidP="001C1A4F">
      <w:pPr>
        <w:rPr>
          <w:lang w:eastAsia="en-GB"/>
        </w:rPr>
      </w:pPr>
      <w:r>
        <w:rPr>
          <w:lang w:eastAsia="en-GB"/>
        </w:rPr>
        <w:t>Voor automatische testen te maken gaan we beginnen met het maken van een nieuwe environment.</w:t>
      </w:r>
      <w:r w:rsidR="00427689">
        <w:rPr>
          <w:lang w:eastAsia="en-GB"/>
        </w:rPr>
        <w:t xml:space="preserve"> Nadat ik deze environment heb gecreëerd moet ik hem ook als actief zetten.</w:t>
      </w:r>
    </w:p>
    <w:p w14:paraId="43E1F466" w14:textId="400C85A6" w:rsidR="00C96327" w:rsidRDefault="00C81D11" w:rsidP="00C96327">
      <w:pPr>
        <w:rPr>
          <w:lang w:eastAsia="en-GB"/>
        </w:rPr>
      </w:pPr>
      <w:r>
        <w:rPr>
          <w:noProof/>
        </w:rPr>
        <w:drawing>
          <wp:inline distT="0" distB="0" distL="0" distR="0" wp14:anchorId="5C1B1441" wp14:editId="15E4D8F9">
            <wp:extent cx="2876550" cy="695325"/>
            <wp:effectExtent l="0" t="0" r="0" b="9525"/>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tekst&#10;&#10;Automatisch gegenereerde beschrijving"/>
                    <pic:cNvPicPr/>
                  </pic:nvPicPr>
                  <pic:blipFill>
                    <a:blip r:embed="rId60"/>
                    <a:stretch>
                      <a:fillRect/>
                    </a:stretch>
                  </pic:blipFill>
                  <pic:spPr>
                    <a:xfrm>
                      <a:off x="0" y="0"/>
                      <a:ext cx="2876550" cy="695325"/>
                    </a:xfrm>
                    <a:prstGeom prst="rect">
                      <a:avLst/>
                    </a:prstGeom>
                  </pic:spPr>
                </pic:pic>
              </a:graphicData>
            </a:graphic>
          </wp:inline>
        </w:drawing>
      </w:r>
    </w:p>
    <w:p w14:paraId="3B70163C" w14:textId="66029A62" w:rsidR="00BA0B0A" w:rsidRDefault="00BA0B0A" w:rsidP="00BA0B0A">
      <w:pPr>
        <w:pStyle w:val="Lijstalinea"/>
        <w:numPr>
          <w:ilvl w:val="0"/>
          <w:numId w:val="4"/>
        </w:numPr>
        <w:rPr>
          <w:lang w:eastAsia="en-GB"/>
        </w:rPr>
      </w:pPr>
    </w:p>
    <w:p w14:paraId="069C592D" w14:textId="7DB36F61" w:rsidR="00BA0B0A" w:rsidRDefault="00BA0B0A" w:rsidP="00F26A21">
      <w:pPr>
        <w:rPr>
          <w:lang w:eastAsia="en-GB"/>
        </w:rPr>
      </w:pPr>
      <w:r>
        <w:rPr>
          <w:noProof/>
        </w:rPr>
        <w:drawing>
          <wp:inline distT="0" distB="0" distL="0" distR="0" wp14:anchorId="579ACCC7" wp14:editId="68AED637">
            <wp:extent cx="2819400" cy="600075"/>
            <wp:effectExtent l="0" t="0" r="0" b="9525"/>
            <wp:docPr id="59" name="Afbeelding 5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descr="Afbeelding met tekst&#10;&#10;Automatisch gegenereerde beschrijving"/>
                    <pic:cNvPicPr/>
                  </pic:nvPicPr>
                  <pic:blipFill>
                    <a:blip r:embed="rId61"/>
                    <a:stretch>
                      <a:fillRect/>
                    </a:stretch>
                  </pic:blipFill>
                  <pic:spPr>
                    <a:xfrm>
                      <a:off x="0" y="0"/>
                      <a:ext cx="2819400" cy="600075"/>
                    </a:xfrm>
                    <a:prstGeom prst="rect">
                      <a:avLst/>
                    </a:prstGeom>
                  </pic:spPr>
                </pic:pic>
              </a:graphicData>
            </a:graphic>
          </wp:inline>
        </w:drawing>
      </w:r>
    </w:p>
    <w:p w14:paraId="67C4DB51" w14:textId="47AEC290" w:rsidR="00CD2217" w:rsidRDefault="00CD2217" w:rsidP="00F26A21">
      <w:pPr>
        <w:rPr>
          <w:lang w:eastAsia="en-GB"/>
        </w:rPr>
      </w:pPr>
      <w:r>
        <w:rPr>
          <w:lang w:eastAsia="en-GB"/>
        </w:rPr>
        <w:t>In deze environment kunnen we verschillende variabelen steken die we vaak gaan gebruiken. In dit geval heb ik Base-Url en Playlist-Id erin gezet omdat ik deze elke keer ge gebruiken.</w:t>
      </w:r>
    </w:p>
    <w:p w14:paraId="166AE59B" w14:textId="7EC2227B" w:rsidR="008E4FBD" w:rsidRDefault="007B1482" w:rsidP="00F26A21">
      <w:pPr>
        <w:rPr>
          <w:lang w:eastAsia="en-GB"/>
        </w:rPr>
      </w:pPr>
      <w:r>
        <w:rPr>
          <w:noProof/>
        </w:rPr>
        <w:drawing>
          <wp:inline distT="0" distB="0" distL="0" distR="0" wp14:anchorId="0FBCA30D" wp14:editId="4024B744">
            <wp:extent cx="5731510" cy="1339850"/>
            <wp:effectExtent l="0" t="0" r="2540" b="0"/>
            <wp:docPr id="62" name="Afbeelding 6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descr="Afbeelding met tekst&#10;&#10;Automatisch gegenereerde beschrijving"/>
                    <pic:cNvPicPr/>
                  </pic:nvPicPr>
                  <pic:blipFill>
                    <a:blip r:embed="rId62"/>
                    <a:stretch>
                      <a:fillRect/>
                    </a:stretch>
                  </pic:blipFill>
                  <pic:spPr>
                    <a:xfrm>
                      <a:off x="0" y="0"/>
                      <a:ext cx="5731510" cy="1339850"/>
                    </a:xfrm>
                    <a:prstGeom prst="rect">
                      <a:avLst/>
                    </a:prstGeom>
                  </pic:spPr>
                </pic:pic>
              </a:graphicData>
            </a:graphic>
          </wp:inline>
        </w:drawing>
      </w:r>
    </w:p>
    <w:p w14:paraId="78B1C61C" w14:textId="78211A43" w:rsidR="00C72805" w:rsidRDefault="00085E6C" w:rsidP="00F26A21">
      <w:pPr>
        <w:rPr>
          <w:lang w:eastAsia="en-GB"/>
        </w:rPr>
      </w:pPr>
      <w:r>
        <w:rPr>
          <w:lang w:eastAsia="en-GB"/>
        </w:rPr>
        <w:t>Nu dat ik deze variabelen heb gemaakt in mijn environment kan ik bij al mijn testen deze gebruiken.</w:t>
      </w:r>
    </w:p>
    <w:p w14:paraId="28F9878F" w14:textId="123749A4" w:rsidR="00085E6C" w:rsidRDefault="00085E6C" w:rsidP="00F26A21">
      <w:pPr>
        <w:rPr>
          <w:lang w:eastAsia="en-GB"/>
        </w:rPr>
      </w:pPr>
      <w:r>
        <w:rPr>
          <w:noProof/>
        </w:rPr>
        <w:drawing>
          <wp:inline distT="0" distB="0" distL="0" distR="0" wp14:anchorId="68D1ADF8" wp14:editId="5B78116B">
            <wp:extent cx="4693444" cy="139065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8856" cy="1392254"/>
                    </a:xfrm>
                    <a:prstGeom prst="rect">
                      <a:avLst/>
                    </a:prstGeom>
                  </pic:spPr>
                </pic:pic>
              </a:graphicData>
            </a:graphic>
          </wp:inline>
        </w:drawing>
      </w:r>
    </w:p>
    <w:p w14:paraId="6E10D1F9" w14:textId="6210C8D4" w:rsidR="00516738" w:rsidRDefault="00516738" w:rsidP="00F26A21">
      <w:pPr>
        <w:rPr>
          <w:lang w:eastAsia="en-GB"/>
        </w:rPr>
      </w:pPr>
      <w:r>
        <w:rPr>
          <w:noProof/>
        </w:rPr>
        <w:drawing>
          <wp:inline distT="0" distB="0" distL="0" distR="0" wp14:anchorId="1723E6D9" wp14:editId="71B25917">
            <wp:extent cx="5731510" cy="1139190"/>
            <wp:effectExtent l="0" t="0" r="2540" b="3810"/>
            <wp:docPr id="64" name="Afbeelding 6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beelding 64" descr="Afbeelding met tekst&#10;&#10;Automatisch gegenereerde beschrijving"/>
                    <pic:cNvPicPr/>
                  </pic:nvPicPr>
                  <pic:blipFill>
                    <a:blip r:embed="rId64"/>
                    <a:stretch>
                      <a:fillRect/>
                    </a:stretch>
                  </pic:blipFill>
                  <pic:spPr>
                    <a:xfrm>
                      <a:off x="0" y="0"/>
                      <a:ext cx="5731510" cy="1139190"/>
                    </a:xfrm>
                    <a:prstGeom prst="rect">
                      <a:avLst/>
                    </a:prstGeom>
                  </pic:spPr>
                </pic:pic>
              </a:graphicData>
            </a:graphic>
          </wp:inline>
        </w:drawing>
      </w:r>
    </w:p>
    <w:p w14:paraId="38F5686C" w14:textId="660933F2" w:rsidR="00516738" w:rsidRDefault="00516738" w:rsidP="00F26A21">
      <w:pPr>
        <w:rPr>
          <w:lang w:eastAsia="en-GB"/>
        </w:rPr>
      </w:pPr>
      <w:r>
        <w:rPr>
          <w:noProof/>
        </w:rPr>
        <w:lastRenderedPageBreak/>
        <w:drawing>
          <wp:inline distT="0" distB="0" distL="0" distR="0" wp14:anchorId="772DF5DC" wp14:editId="65A0D49B">
            <wp:extent cx="5731510" cy="925830"/>
            <wp:effectExtent l="0" t="0" r="2540" b="7620"/>
            <wp:docPr id="65" name="Afbeelding 6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descr="Afbeelding met tekst&#10;&#10;Automatisch gegenereerde beschrijving"/>
                    <pic:cNvPicPr/>
                  </pic:nvPicPr>
                  <pic:blipFill>
                    <a:blip r:embed="rId65"/>
                    <a:stretch>
                      <a:fillRect/>
                    </a:stretch>
                  </pic:blipFill>
                  <pic:spPr>
                    <a:xfrm>
                      <a:off x="0" y="0"/>
                      <a:ext cx="5731510" cy="925830"/>
                    </a:xfrm>
                    <a:prstGeom prst="rect">
                      <a:avLst/>
                    </a:prstGeom>
                  </pic:spPr>
                </pic:pic>
              </a:graphicData>
            </a:graphic>
          </wp:inline>
        </w:drawing>
      </w:r>
    </w:p>
    <w:p w14:paraId="0A1AB95D" w14:textId="28B25679" w:rsidR="00516738" w:rsidRDefault="00516738" w:rsidP="00F26A21">
      <w:pPr>
        <w:rPr>
          <w:lang w:eastAsia="en-GB"/>
        </w:rPr>
      </w:pPr>
      <w:r>
        <w:rPr>
          <w:noProof/>
        </w:rPr>
        <w:drawing>
          <wp:inline distT="0" distB="0" distL="0" distR="0" wp14:anchorId="45B7CD85" wp14:editId="375448F3">
            <wp:extent cx="4562475" cy="1152525"/>
            <wp:effectExtent l="0" t="0" r="9525" b="9525"/>
            <wp:docPr id="66" name="Afbeelding 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fbeelding 66" descr="Afbeelding met tekst&#10;&#10;Automatisch gegenereerde beschrijving"/>
                    <pic:cNvPicPr/>
                  </pic:nvPicPr>
                  <pic:blipFill>
                    <a:blip r:embed="rId66"/>
                    <a:stretch>
                      <a:fillRect/>
                    </a:stretch>
                  </pic:blipFill>
                  <pic:spPr>
                    <a:xfrm>
                      <a:off x="0" y="0"/>
                      <a:ext cx="4562475" cy="1152525"/>
                    </a:xfrm>
                    <a:prstGeom prst="rect">
                      <a:avLst/>
                    </a:prstGeom>
                  </pic:spPr>
                </pic:pic>
              </a:graphicData>
            </a:graphic>
          </wp:inline>
        </w:drawing>
      </w:r>
    </w:p>
    <w:p w14:paraId="5CAC16BA" w14:textId="74CED1BC" w:rsidR="00516738" w:rsidRDefault="00516738" w:rsidP="00F26A21">
      <w:pPr>
        <w:rPr>
          <w:lang w:eastAsia="en-GB"/>
        </w:rPr>
      </w:pPr>
      <w:r>
        <w:rPr>
          <w:noProof/>
        </w:rPr>
        <w:drawing>
          <wp:inline distT="0" distB="0" distL="0" distR="0" wp14:anchorId="0A1D533F" wp14:editId="220F5E52">
            <wp:extent cx="4648200" cy="1238250"/>
            <wp:effectExtent l="0" t="0" r="0" b="0"/>
            <wp:docPr id="67" name="Afbeelding 6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ekst&#10;&#10;Automatisch gegenereerde beschrijving"/>
                    <pic:cNvPicPr/>
                  </pic:nvPicPr>
                  <pic:blipFill>
                    <a:blip r:embed="rId67"/>
                    <a:stretch>
                      <a:fillRect/>
                    </a:stretch>
                  </pic:blipFill>
                  <pic:spPr>
                    <a:xfrm>
                      <a:off x="0" y="0"/>
                      <a:ext cx="4648200" cy="1238250"/>
                    </a:xfrm>
                    <a:prstGeom prst="rect">
                      <a:avLst/>
                    </a:prstGeom>
                  </pic:spPr>
                </pic:pic>
              </a:graphicData>
            </a:graphic>
          </wp:inline>
        </w:drawing>
      </w:r>
    </w:p>
    <w:p w14:paraId="3D5109EA" w14:textId="3DAD4A04" w:rsidR="00D46D3C" w:rsidRDefault="00D46D3C" w:rsidP="00D46D3C">
      <w:pPr>
        <w:pStyle w:val="Kop3"/>
        <w:rPr>
          <w:lang w:eastAsia="en-GB"/>
        </w:rPr>
      </w:pPr>
      <w:bookmarkStart w:id="15" w:name="_Toc89776759"/>
      <w:r>
        <w:rPr>
          <w:lang w:eastAsia="en-GB"/>
        </w:rPr>
        <w:t>Confirmatie</w:t>
      </w:r>
      <w:bookmarkEnd w:id="15"/>
    </w:p>
    <w:p w14:paraId="35D22664" w14:textId="30AD3356" w:rsidR="00B33311" w:rsidRDefault="00B33311" w:rsidP="00F26A21">
      <w:pPr>
        <w:rPr>
          <w:lang w:eastAsia="en-GB"/>
        </w:rPr>
      </w:pPr>
      <w:r>
        <w:rPr>
          <w:lang w:eastAsia="en-GB"/>
        </w:rPr>
        <w:t>Voor te tonen dat dit ook werkt zal ik de GET request oproepen met deze variabelen:</w:t>
      </w:r>
    </w:p>
    <w:p w14:paraId="7F97449A" w14:textId="222BB588" w:rsidR="00826457" w:rsidRDefault="00826457" w:rsidP="00F26A21">
      <w:pPr>
        <w:rPr>
          <w:lang w:eastAsia="en-GB"/>
        </w:rPr>
      </w:pPr>
      <w:r>
        <w:rPr>
          <w:noProof/>
        </w:rPr>
        <w:drawing>
          <wp:inline distT="0" distB="0" distL="0" distR="0" wp14:anchorId="618A7B4A" wp14:editId="51C6A298">
            <wp:extent cx="5172075" cy="4451789"/>
            <wp:effectExtent l="0" t="0" r="0" b="6350"/>
            <wp:docPr id="68" name="Afbeelding 6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fbeelding 68" descr="Afbeelding met tekst&#10;&#10;Automatisch gegenereerde beschrijving"/>
                    <pic:cNvPicPr/>
                  </pic:nvPicPr>
                  <pic:blipFill>
                    <a:blip r:embed="rId68"/>
                    <a:stretch>
                      <a:fillRect/>
                    </a:stretch>
                  </pic:blipFill>
                  <pic:spPr>
                    <a:xfrm>
                      <a:off x="0" y="0"/>
                      <a:ext cx="5176180" cy="4455322"/>
                    </a:xfrm>
                    <a:prstGeom prst="rect">
                      <a:avLst/>
                    </a:prstGeom>
                  </pic:spPr>
                </pic:pic>
              </a:graphicData>
            </a:graphic>
          </wp:inline>
        </w:drawing>
      </w:r>
    </w:p>
    <w:p w14:paraId="01DFD7E9" w14:textId="08408B59" w:rsidR="00134826" w:rsidRDefault="00134826" w:rsidP="00F26A21">
      <w:pPr>
        <w:rPr>
          <w:lang w:eastAsia="en-GB"/>
        </w:rPr>
      </w:pPr>
      <w:r>
        <w:rPr>
          <w:noProof/>
        </w:rPr>
        <w:lastRenderedPageBreak/>
        <w:drawing>
          <wp:inline distT="0" distB="0" distL="0" distR="0" wp14:anchorId="461210F3" wp14:editId="2E77A30C">
            <wp:extent cx="5731510" cy="6348095"/>
            <wp:effectExtent l="0" t="0" r="2540" b="0"/>
            <wp:docPr id="69" name="Afbeelding 6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tekst&#10;&#10;Automatisch gegenereerde beschrijving"/>
                    <pic:cNvPicPr/>
                  </pic:nvPicPr>
                  <pic:blipFill>
                    <a:blip r:embed="rId69"/>
                    <a:stretch>
                      <a:fillRect/>
                    </a:stretch>
                  </pic:blipFill>
                  <pic:spPr>
                    <a:xfrm>
                      <a:off x="0" y="0"/>
                      <a:ext cx="5731510" cy="6348095"/>
                    </a:xfrm>
                    <a:prstGeom prst="rect">
                      <a:avLst/>
                    </a:prstGeom>
                  </pic:spPr>
                </pic:pic>
              </a:graphicData>
            </a:graphic>
          </wp:inline>
        </w:drawing>
      </w:r>
    </w:p>
    <w:p w14:paraId="2F2E7ED8" w14:textId="7AC2E725" w:rsidR="00352C27" w:rsidRDefault="00352C27" w:rsidP="00F26A21">
      <w:pPr>
        <w:rPr>
          <w:lang w:eastAsia="en-GB"/>
        </w:rPr>
      </w:pPr>
      <w:r>
        <w:rPr>
          <w:noProof/>
        </w:rPr>
        <w:drawing>
          <wp:inline distT="0" distB="0" distL="0" distR="0" wp14:anchorId="38D0A6EC" wp14:editId="03F6CC3A">
            <wp:extent cx="5731510" cy="2346960"/>
            <wp:effectExtent l="0" t="0" r="2540" b="0"/>
            <wp:docPr id="70" name="Afbeelding 7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10;&#10;Automatisch gegenereerde beschrijving"/>
                    <pic:cNvPicPr/>
                  </pic:nvPicPr>
                  <pic:blipFill>
                    <a:blip r:embed="rId70"/>
                    <a:stretch>
                      <a:fillRect/>
                    </a:stretch>
                  </pic:blipFill>
                  <pic:spPr>
                    <a:xfrm>
                      <a:off x="0" y="0"/>
                      <a:ext cx="5731510" cy="2346960"/>
                    </a:xfrm>
                    <a:prstGeom prst="rect">
                      <a:avLst/>
                    </a:prstGeom>
                  </pic:spPr>
                </pic:pic>
              </a:graphicData>
            </a:graphic>
          </wp:inline>
        </w:drawing>
      </w:r>
    </w:p>
    <w:p w14:paraId="222A7599" w14:textId="5655EBF5" w:rsidR="00D11EB7" w:rsidRDefault="00D11EB7" w:rsidP="00D11EB7">
      <w:pPr>
        <w:pStyle w:val="Kop2"/>
        <w:rPr>
          <w:lang w:eastAsia="en-GB"/>
        </w:rPr>
      </w:pPr>
      <w:bookmarkStart w:id="16" w:name="_Toc89776760"/>
      <w:r>
        <w:rPr>
          <w:lang w:eastAsia="en-GB"/>
        </w:rPr>
        <w:lastRenderedPageBreak/>
        <w:t>Collections</w:t>
      </w:r>
      <w:bookmarkEnd w:id="16"/>
    </w:p>
    <w:p w14:paraId="31E236E6" w14:textId="771FABCF" w:rsidR="00BC13A2" w:rsidRDefault="004151A6" w:rsidP="004151A6">
      <w:pPr>
        <w:rPr>
          <w:lang w:eastAsia="en-GB"/>
        </w:rPr>
      </w:pPr>
      <w:r>
        <w:rPr>
          <w:lang w:eastAsia="en-GB"/>
        </w:rPr>
        <w:t>Eerder heb ik al uitgelegd wat een collection is</w:t>
      </w:r>
      <w:r w:rsidR="003C1442">
        <w:rPr>
          <w:lang w:eastAsia="en-GB"/>
        </w:rPr>
        <w:t xml:space="preserve"> en hoe ik deze moet opzetten.</w:t>
      </w:r>
      <w:r w:rsidR="0015113B">
        <w:rPr>
          <w:lang w:eastAsia="en-GB"/>
        </w:rPr>
        <w:t xml:space="preserve"> Ook heb ik de authenticatie uitgelegd voor de collection.</w:t>
      </w:r>
    </w:p>
    <w:p w14:paraId="165BB98D" w14:textId="150F1C03" w:rsidR="006727B3" w:rsidRPr="0025242B" w:rsidRDefault="00C85C86">
      <w:pPr>
        <w:rPr>
          <w:lang w:eastAsia="en-GB"/>
        </w:rPr>
      </w:pPr>
      <w:r>
        <w:rPr>
          <w:lang w:eastAsia="en-GB"/>
        </w:rPr>
        <w:t>Nu ga ik door tot het runnen van deze collection waardoor al mijn tests in 1 automatische run worden uitgevoerd.</w:t>
      </w:r>
      <w:bookmarkStart w:id="17" w:name="_Toc89776761"/>
    </w:p>
    <w:p w14:paraId="57103DFA" w14:textId="39373792" w:rsidR="00D11EB7" w:rsidRDefault="00D11EB7" w:rsidP="00D11EB7">
      <w:pPr>
        <w:pStyle w:val="Kop3"/>
        <w:rPr>
          <w:lang w:eastAsia="en-GB"/>
        </w:rPr>
      </w:pPr>
      <w:r>
        <w:rPr>
          <w:lang w:eastAsia="en-GB"/>
        </w:rPr>
        <w:t>Collection runner</w:t>
      </w:r>
      <w:r w:rsidR="00EA3569">
        <w:rPr>
          <w:lang w:eastAsia="en-GB"/>
        </w:rPr>
        <w:t xml:space="preserve"> uitleg</w:t>
      </w:r>
      <w:bookmarkEnd w:id="17"/>
    </w:p>
    <w:p w14:paraId="2B4A2D86" w14:textId="2324681E" w:rsidR="00E401D6" w:rsidRDefault="004F1D30" w:rsidP="00E401D6">
      <w:pPr>
        <w:rPr>
          <w:lang w:eastAsia="en-GB"/>
        </w:rPr>
      </w:pPr>
      <w:r>
        <w:rPr>
          <w:lang w:eastAsia="en-GB"/>
        </w:rPr>
        <w:t>Voor mijn ‘Spotify API Testing’-collection te runnen moest ik eerst op run collection drukken. Dit is te vinden door op de 3 bolletjes te drukken naast de collection naam.</w:t>
      </w:r>
    </w:p>
    <w:p w14:paraId="46BAFFD8" w14:textId="1748DDF9" w:rsidR="004F1D30" w:rsidRDefault="004F1D30" w:rsidP="00E401D6">
      <w:pPr>
        <w:rPr>
          <w:lang w:eastAsia="en-GB"/>
        </w:rPr>
      </w:pPr>
      <w:r>
        <w:rPr>
          <w:noProof/>
        </w:rPr>
        <w:drawing>
          <wp:inline distT="0" distB="0" distL="0" distR="0" wp14:anchorId="632D3475" wp14:editId="177D37A6">
            <wp:extent cx="3552825" cy="6913399"/>
            <wp:effectExtent l="0" t="0" r="0" b="1905"/>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8819" cy="6925062"/>
                    </a:xfrm>
                    <a:prstGeom prst="rect">
                      <a:avLst/>
                    </a:prstGeom>
                  </pic:spPr>
                </pic:pic>
              </a:graphicData>
            </a:graphic>
          </wp:inline>
        </w:drawing>
      </w:r>
    </w:p>
    <w:p w14:paraId="4A5D9FBC" w14:textId="09FA6A28" w:rsidR="001D751C" w:rsidRDefault="001D751C" w:rsidP="00E401D6">
      <w:pPr>
        <w:rPr>
          <w:lang w:eastAsia="en-GB"/>
        </w:rPr>
      </w:pPr>
      <w:r>
        <w:rPr>
          <w:lang w:eastAsia="en-GB"/>
        </w:rPr>
        <w:lastRenderedPageBreak/>
        <w:t>Wanneer we dit doen zien we een</w:t>
      </w:r>
      <w:r w:rsidR="00E407AE">
        <w:rPr>
          <w:lang w:eastAsia="en-GB"/>
        </w:rPr>
        <w:t xml:space="preserve"> scherm opengaan waar we al onze request kunnen zien.</w:t>
      </w:r>
    </w:p>
    <w:p w14:paraId="61785386" w14:textId="66C73CEC" w:rsidR="001D751C" w:rsidRDefault="001D751C" w:rsidP="00E401D6">
      <w:pPr>
        <w:rPr>
          <w:lang w:eastAsia="en-GB"/>
        </w:rPr>
      </w:pPr>
      <w:r>
        <w:rPr>
          <w:noProof/>
        </w:rPr>
        <w:drawing>
          <wp:inline distT="0" distB="0" distL="0" distR="0" wp14:anchorId="50F6914F" wp14:editId="11CBA502">
            <wp:extent cx="5731510" cy="1824355"/>
            <wp:effectExtent l="0" t="0" r="2540" b="4445"/>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24355"/>
                    </a:xfrm>
                    <a:prstGeom prst="rect">
                      <a:avLst/>
                    </a:prstGeom>
                  </pic:spPr>
                </pic:pic>
              </a:graphicData>
            </a:graphic>
          </wp:inline>
        </w:drawing>
      </w:r>
    </w:p>
    <w:p w14:paraId="04791303" w14:textId="47D34B8A" w:rsidR="00701550" w:rsidRDefault="00701550" w:rsidP="00E401D6">
      <w:pPr>
        <w:rPr>
          <w:lang w:eastAsia="en-GB"/>
        </w:rPr>
      </w:pPr>
      <w:r>
        <w:rPr>
          <w:lang w:eastAsia="en-GB"/>
        </w:rPr>
        <w:t>Hierbij kan ik nog kiezen welke requests ik wil runnen en welke niet. Naast deze mogelijkheid heb ik ook de mogelijkheid om de volgorde aan te passen voor welke request er eerste komt en welke erna.</w:t>
      </w:r>
    </w:p>
    <w:p w14:paraId="1005C494" w14:textId="3F94C6D9" w:rsidR="007E6EAE" w:rsidRDefault="00891545" w:rsidP="00E401D6">
      <w:pPr>
        <w:rPr>
          <w:lang w:eastAsia="en-GB"/>
        </w:rPr>
      </w:pPr>
      <w:r>
        <w:rPr>
          <w:noProof/>
        </w:rPr>
        <w:drawing>
          <wp:inline distT="0" distB="0" distL="0" distR="0" wp14:anchorId="499D43D4" wp14:editId="15C4DE71">
            <wp:extent cx="2933700" cy="2032741"/>
            <wp:effectExtent l="0" t="0" r="0" b="5715"/>
            <wp:docPr id="76" name="Afbeelding 7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fbeelding 76" descr="Afbeelding met tekst&#10;&#10;Automatisch gegenereerde beschrijving"/>
                    <pic:cNvPicPr/>
                  </pic:nvPicPr>
                  <pic:blipFill>
                    <a:blip r:embed="rId73"/>
                    <a:stretch>
                      <a:fillRect/>
                    </a:stretch>
                  </pic:blipFill>
                  <pic:spPr>
                    <a:xfrm>
                      <a:off x="0" y="0"/>
                      <a:ext cx="2948892" cy="2043268"/>
                    </a:xfrm>
                    <a:prstGeom prst="rect">
                      <a:avLst/>
                    </a:prstGeom>
                  </pic:spPr>
                </pic:pic>
              </a:graphicData>
            </a:graphic>
          </wp:inline>
        </w:drawing>
      </w:r>
    </w:p>
    <w:p w14:paraId="39F65346" w14:textId="7280AA6B" w:rsidR="007E6EAE" w:rsidRDefault="007E6EAE" w:rsidP="00E401D6">
      <w:pPr>
        <w:rPr>
          <w:lang w:eastAsia="en-GB"/>
        </w:rPr>
      </w:pPr>
      <w:r>
        <w:rPr>
          <w:lang w:eastAsia="en-GB"/>
        </w:rPr>
        <w:t>In dit geval heb ik de PUT request naar boven geschoven en zal deze voor de ‘Add Track’ request uitgevoerd worden.</w:t>
      </w:r>
      <w:r w:rsidR="00A44C74">
        <w:rPr>
          <w:lang w:eastAsia="en-GB"/>
        </w:rPr>
        <w:t xml:space="preserve"> Daarnaast heb ik ook de ‘Add playlist’ </w:t>
      </w:r>
      <w:r w:rsidR="00EA7185">
        <w:rPr>
          <w:lang w:eastAsia="en-GB"/>
        </w:rPr>
        <w:t>afgevinkt</w:t>
      </w:r>
      <w:r w:rsidR="00A44C74">
        <w:rPr>
          <w:lang w:eastAsia="en-GB"/>
        </w:rPr>
        <w:t xml:space="preserve"> omdat ik niet nog een nieuwe playlist wil maken.</w:t>
      </w:r>
    </w:p>
    <w:p w14:paraId="346FBA0A" w14:textId="275EBB89" w:rsidR="00773CCD" w:rsidRDefault="00773CCD" w:rsidP="00E401D6">
      <w:pPr>
        <w:rPr>
          <w:lang w:eastAsia="en-GB"/>
        </w:rPr>
      </w:pPr>
      <w:r>
        <w:rPr>
          <w:lang w:eastAsia="en-GB"/>
        </w:rPr>
        <w:t>Aan de rechterkant kunnen we meer informatie vinden over hoe ik de collection run wil laten lopen.</w:t>
      </w:r>
    </w:p>
    <w:p w14:paraId="784D399A" w14:textId="0E599080" w:rsidR="00773CCD" w:rsidRDefault="00773CCD" w:rsidP="00E401D6">
      <w:pPr>
        <w:rPr>
          <w:lang w:eastAsia="en-GB"/>
        </w:rPr>
      </w:pPr>
      <w:r>
        <w:rPr>
          <w:noProof/>
        </w:rPr>
        <w:drawing>
          <wp:inline distT="0" distB="0" distL="0" distR="0" wp14:anchorId="45E8C7D2" wp14:editId="47DE48C4">
            <wp:extent cx="3440749" cy="2828925"/>
            <wp:effectExtent l="0" t="0" r="7620" b="0"/>
            <wp:docPr id="75" name="Afbeelding 7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fbeelding 75" descr="Afbeelding met tekst&#10;&#10;Automatisch gegenereerde beschrijving"/>
                    <pic:cNvPicPr/>
                  </pic:nvPicPr>
                  <pic:blipFill>
                    <a:blip r:embed="rId74"/>
                    <a:stretch>
                      <a:fillRect/>
                    </a:stretch>
                  </pic:blipFill>
                  <pic:spPr>
                    <a:xfrm>
                      <a:off x="0" y="0"/>
                      <a:ext cx="3448516" cy="2835311"/>
                    </a:xfrm>
                    <a:prstGeom prst="rect">
                      <a:avLst/>
                    </a:prstGeom>
                  </pic:spPr>
                </pic:pic>
              </a:graphicData>
            </a:graphic>
          </wp:inline>
        </w:drawing>
      </w:r>
    </w:p>
    <w:p w14:paraId="1D0944C9" w14:textId="0FEE3049" w:rsidR="003C06BC" w:rsidRDefault="004011BC" w:rsidP="00E401D6">
      <w:pPr>
        <w:rPr>
          <w:lang w:eastAsia="en-GB"/>
        </w:rPr>
      </w:pPr>
      <w:r>
        <w:rPr>
          <w:lang w:eastAsia="en-GB"/>
        </w:rPr>
        <w:lastRenderedPageBreak/>
        <w:t>Iterations geeft weer hoeveel keer ik de collection</w:t>
      </w:r>
      <w:r w:rsidR="005D12F6">
        <w:rPr>
          <w:lang w:eastAsia="en-GB"/>
        </w:rPr>
        <w:t>,</w:t>
      </w:r>
      <w:r>
        <w:rPr>
          <w:lang w:eastAsia="en-GB"/>
        </w:rPr>
        <w:t xml:space="preserve"> met alle request erin</w:t>
      </w:r>
      <w:r w:rsidR="005D12F6">
        <w:rPr>
          <w:lang w:eastAsia="en-GB"/>
        </w:rPr>
        <w:t>,</w:t>
      </w:r>
      <w:r>
        <w:rPr>
          <w:lang w:eastAsia="en-GB"/>
        </w:rPr>
        <w:t xml:space="preserve"> wil laten uitvoeren</w:t>
      </w:r>
      <w:r w:rsidR="00F76FBA">
        <w:rPr>
          <w:lang w:eastAsia="en-GB"/>
        </w:rPr>
        <w:t>. In dit geval zal ik het 1 keer laten runnen.</w:t>
      </w:r>
    </w:p>
    <w:p w14:paraId="3FBF0D8D" w14:textId="7102188E" w:rsidR="0027285C" w:rsidRDefault="0027285C" w:rsidP="00E401D6">
      <w:pPr>
        <w:rPr>
          <w:lang w:eastAsia="en-GB"/>
        </w:rPr>
      </w:pPr>
      <w:r>
        <w:rPr>
          <w:lang w:eastAsia="en-GB"/>
        </w:rPr>
        <w:t>Delay betekent hoeveel milliseconden er tussen elke request zal zitten.</w:t>
      </w:r>
    </w:p>
    <w:p w14:paraId="7874E8DB" w14:textId="2CE92EC0" w:rsidR="0059334B" w:rsidRDefault="0059334B" w:rsidP="00E401D6">
      <w:pPr>
        <w:rPr>
          <w:lang w:eastAsia="en-GB"/>
        </w:rPr>
      </w:pPr>
      <w:r>
        <w:rPr>
          <w:lang w:eastAsia="en-GB"/>
        </w:rPr>
        <w:t>Data dien</w:t>
      </w:r>
      <w:r w:rsidR="00DC4DB4">
        <w:rPr>
          <w:lang w:eastAsia="en-GB"/>
        </w:rPr>
        <w:t>t</w:t>
      </w:r>
      <w:r>
        <w:rPr>
          <w:lang w:eastAsia="en-GB"/>
        </w:rPr>
        <w:t xml:space="preserve"> voor het toevoegen van Data files dat eventueel nodig zijn tijdens de run.</w:t>
      </w:r>
    </w:p>
    <w:p w14:paraId="08B33E84" w14:textId="60632C87" w:rsidR="003B2358" w:rsidRDefault="003B2358" w:rsidP="00E401D6">
      <w:pPr>
        <w:rPr>
          <w:lang w:eastAsia="en-GB"/>
        </w:rPr>
      </w:pPr>
      <w:r>
        <w:rPr>
          <w:lang w:eastAsia="en-GB"/>
        </w:rPr>
        <w:t>Save response kan handig zijn als je de log wilt herbekijken maar dit kan inspelen op de snelheid van de run.</w:t>
      </w:r>
    </w:p>
    <w:p w14:paraId="57B01347" w14:textId="3F5B7D81" w:rsidR="00457BC7" w:rsidRDefault="00457BC7" w:rsidP="00E401D6">
      <w:pPr>
        <w:rPr>
          <w:lang w:eastAsia="en-GB"/>
        </w:rPr>
      </w:pPr>
      <w:r>
        <w:rPr>
          <w:lang w:eastAsia="en-GB"/>
        </w:rPr>
        <w:t>Keep variable values betekent dat als de variabelen van waarde zijn veranderd tijdens de run dan zullen deze ook veranderd blijven wanneer de run gedaan is.</w:t>
      </w:r>
    </w:p>
    <w:p w14:paraId="33EAA664" w14:textId="60C95AA4" w:rsidR="00747DED" w:rsidRDefault="005F1CC5" w:rsidP="00E401D6">
      <w:pPr>
        <w:rPr>
          <w:lang w:val="en-GB" w:eastAsia="en-GB"/>
        </w:rPr>
      </w:pPr>
      <w:r>
        <w:rPr>
          <w:lang w:val="en-GB" w:eastAsia="en-GB"/>
        </w:rPr>
        <w:t>‘</w:t>
      </w:r>
      <w:r w:rsidR="00747DED" w:rsidRPr="00747DED">
        <w:rPr>
          <w:lang w:val="en-GB" w:eastAsia="en-GB"/>
        </w:rPr>
        <w:t>Run collection without using stored c</w:t>
      </w:r>
      <w:r w:rsidR="00747DED">
        <w:rPr>
          <w:lang w:val="en-GB" w:eastAsia="en-GB"/>
        </w:rPr>
        <w:t>ookies</w:t>
      </w:r>
      <w:r>
        <w:rPr>
          <w:lang w:val="en-GB" w:eastAsia="en-GB"/>
        </w:rPr>
        <w:t>’</w:t>
      </w:r>
      <w:r w:rsidR="00747DED">
        <w:rPr>
          <w:lang w:val="en-GB" w:eastAsia="en-GB"/>
        </w:rPr>
        <w:t xml:space="preserve"> en </w:t>
      </w:r>
      <w:r>
        <w:rPr>
          <w:lang w:val="en-GB" w:eastAsia="en-GB"/>
        </w:rPr>
        <w:t>‘</w:t>
      </w:r>
      <w:r w:rsidR="00747DED">
        <w:rPr>
          <w:lang w:val="en-GB" w:eastAsia="en-GB"/>
        </w:rPr>
        <w:t>Save cookies after collection run</w:t>
      </w:r>
      <w:r>
        <w:rPr>
          <w:lang w:val="en-GB" w:eastAsia="en-GB"/>
        </w:rPr>
        <w:t>’</w:t>
      </w:r>
      <w:r w:rsidR="00747DED">
        <w:rPr>
          <w:lang w:val="en-GB" w:eastAsia="en-GB"/>
        </w:rPr>
        <w:t xml:space="preserve"> spreken voor zich.</w:t>
      </w:r>
    </w:p>
    <w:p w14:paraId="51E19675" w14:textId="35015378" w:rsidR="00A57BAD" w:rsidRDefault="00B07EB4" w:rsidP="00B07EB4">
      <w:pPr>
        <w:pStyle w:val="Kop3"/>
        <w:rPr>
          <w:lang w:val="en-GB" w:eastAsia="en-GB"/>
        </w:rPr>
      </w:pPr>
      <w:bookmarkStart w:id="18" w:name="_Toc89776762"/>
      <w:r>
        <w:rPr>
          <w:lang w:val="en-GB" w:eastAsia="en-GB"/>
        </w:rPr>
        <w:t>Collection runner uitvoering</w:t>
      </w:r>
      <w:bookmarkEnd w:id="18"/>
    </w:p>
    <w:p w14:paraId="0EEC008F" w14:textId="0970693B" w:rsidR="00570457" w:rsidRPr="00570457" w:rsidRDefault="00570457" w:rsidP="00570457">
      <w:pPr>
        <w:pStyle w:val="Kop4"/>
        <w:rPr>
          <w:lang w:val="en-GB" w:eastAsia="en-GB"/>
        </w:rPr>
      </w:pPr>
      <w:r>
        <w:rPr>
          <w:lang w:val="en-GB" w:eastAsia="en-GB"/>
        </w:rPr>
        <w:t>Get</w:t>
      </w:r>
      <w:r w:rsidR="00926F9A">
        <w:rPr>
          <w:lang w:val="en-GB" w:eastAsia="en-GB"/>
        </w:rPr>
        <w:t>-request</w:t>
      </w:r>
      <w:r>
        <w:rPr>
          <w:lang w:val="en-GB" w:eastAsia="en-GB"/>
        </w:rPr>
        <w:t xml:space="preserve"> a playlist</w:t>
      </w:r>
    </w:p>
    <w:p w14:paraId="51FC6976" w14:textId="666DDDCA" w:rsidR="00C4534F" w:rsidRDefault="00C4534F" w:rsidP="00E401D6">
      <w:pPr>
        <w:rPr>
          <w:lang w:val="en-GB" w:eastAsia="en-GB"/>
        </w:rPr>
      </w:pPr>
      <w:r>
        <w:rPr>
          <w:noProof/>
        </w:rPr>
        <w:drawing>
          <wp:inline distT="0" distB="0" distL="0" distR="0" wp14:anchorId="102A13C7" wp14:editId="7479242E">
            <wp:extent cx="5731510" cy="2828290"/>
            <wp:effectExtent l="0" t="0" r="2540" b="0"/>
            <wp:docPr id="78" name="Afbeelding 7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fbeelding 78" descr="Afbeelding met tekst&#10;&#10;Automatisch gegenereerde beschrijving"/>
                    <pic:cNvPicPr/>
                  </pic:nvPicPr>
                  <pic:blipFill>
                    <a:blip r:embed="rId75"/>
                    <a:stretch>
                      <a:fillRect/>
                    </a:stretch>
                  </pic:blipFill>
                  <pic:spPr>
                    <a:xfrm>
                      <a:off x="0" y="0"/>
                      <a:ext cx="5731510" cy="2828290"/>
                    </a:xfrm>
                    <a:prstGeom prst="rect">
                      <a:avLst/>
                    </a:prstGeom>
                  </pic:spPr>
                </pic:pic>
              </a:graphicData>
            </a:graphic>
          </wp:inline>
        </w:drawing>
      </w:r>
    </w:p>
    <w:p w14:paraId="1FE26993" w14:textId="5116E5F8" w:rsidR="00C4534F" w:rsidRDefault="00C4534F" w:rsidP="00E401D6">
      <w:pPr>
        <w:rPr>
          <w:lang w:val="en-GB" w:eastAsia="en-GB"/>
        </w:rPr>
      </w:pPr>
      <w:r>
        <w:rPr>
          <w:noProof/>
        </w:rPr>
        <w:drawing>
          <wp:inline distT="0" distB="0" distL="0" distR="0" wp14:anchorId="760C40EE" wp14:editId="6047D4FE">
            <wp:extent cx="5731510" cy="729615"/>
            <wp:effectExtent l="0" t="0" r="2540" b="0"/>
            <wp:docPr id="79" name="Afbeelding 7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10;&#10;Automatisch gegenereerde beschrijving"/>
                    <pic:cNvPicPr/>
                  </pic:nvPicPr>
                  <pic:blipFill>
                    <a:blip r:embed="rId76"/>
                    <a:stretch>
                      <a:fillRect/>
                    </a:stretch>
                  </pic:blipFill>
                  <pic:spPr>
                    <a:xfrm>
                      <a:off x="0" y="0"/>
                      <a:ext cx="5731510" cy="729615"/>
                    </a:xfrm>
                    <a:prstGeom prst="rect">
                      <a:avLst/>
                    </a:prstGeom>
                  </pic:spPr>
                </pic:pic>
              </a:graphicData>
            </a:graphic>
          </wp:inline>
        </w:drawing>
      </w:r>
    </w:p>
    <w:p w14:paraId="76814351" w14:textId="1332B9A9" w:rsidR="007B753C" w:rsidRDefault="007B753C" w:rsidP="00926F9A">
      <w:pPr>
        <w:pStyle w:val="Kop4"/>
        <w:rPr>
          <w:lang w:val="en-GB" w:eastAsia="en-GB"/>
        </w:rPr>
      </w:pPr>
      <w:r>
        <w:rPr>
          <w:lang w:val="en-GB" w:eastAsia="en-GB"/>
        </w:rPr>
        <w:t>Put-request: change playlist title and description</w:t>
      </w:r>
    </w:p>
    <w:p w14:paraId="56BFC582" w14:textId="6120C469" w:rsidR="00C4534F" w:rsidRDefault="00C4534F" w:rsidP="00E401D6">
      <w:pPr>
        <w:rPr>
          <w:lang w:val="en-GB" w:eastAsia="en-GB"/>
        </w:rPr>
      </w:pPr>
      <w:r>
        <w:rPr>
          <w:noProof/>
        </w:rPr>
        <w:drawing>
          <wp:inline distT="0" distB="0" distL="0" distR="0" wp14:anchorId="6EFA28CC" wp14:editId="78BAFD03">
            <wp:extent cx="5731510" cy="963295"/>
            <wp:effectExtent l="0" t="0" r="2540" b="8255"/>
            <wp:docPr id="80" name="Afbeelding 8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10;&#10;Automatisch gegenereerde beschrijving"/>
                    <pic:cNvPicPr/>
                  </pic:nvPicPr>
                  <pic:blipFill>
                    <a:blip r:embed="rId77"/>
                    <a:stretch>
                      <a:fillRect/>
                    </a:stretch>
                  </pic:blipFill>
                  <pic:spPr>
                    <a:xfrm>
                      <a:off x="0" y="0"/>
                      <a:ext cx="5731510" cy="963295"/>
                    </a:xfrm>
                    <a:prstGeom prst="rect">
                      <a:avLst/>
                    </a:prstGeom>
                  </pic:spPr>
                </pic:pic>
              </a:graphicData>
            </a:graphic>
          </wp:inline>
        </w:drawing>
      </w:r>
    </w:p>
    <w:p w14:paraId="411BE2C9" w14:textId="65D80F69" w:rsidR="002132F7" w:rsidRDefault="002132F7">
      <w:pPr>
        <w:rPr>
          <w:lang w:val="en-GB" w:eastAsia="en-GB"/>
        </w:rPr>
      </w:pPr>
      <w:r>
        <w:rPr>
          <w:lang w:val="en-GB" w:eastAsia="en-GB"/>
        </w:rPr>
        <w:br w:type="page"/>
      </w:r>
    </w:p>
    <w:p w14:paraId="2CD4198B" w14:textId="585F107D" w:rsidR="002132F7" w:rsidRDefault="002132F7" w:rsidP="00381527">
      <w:pPr>
        <w:pStyle w:val="Kop4"/>
        <w:rPr>
          <w:lang w:val="en-GB" w:eastAsia="en-GB"/>
        </w:rPr>
      </w:pPr>
      <w:r>
        <w:rPr>
          <w:lang w:val="en-GB" w:eastAsia="en-GB"/>
        </w:rPr>
        <w:lastRenderedPageBreak/>
        <w:t>Post-request: Add Track</w:t>
      </w:r>
    </w:p>
    <w:p w14:paraId="082520E4" w14:textId="318B0C35" w:rsidR="00C4534F" w:rsidRDefault="00C4534F" w:rsidP="00E401D6">
      <w:pPr>
        <w:rPr>
          <w:lang w:val="en-GB" w:eastAsia="en-GB"/>
        </w:rPr>
      </w:pPr>
      <w:r>
        <w:rPr>
          <w:noProof/>
        </w:rPr>
        <w:drawing>
          <wp:inline distT="0" distB="0" distL="0" distR="0" wp14:anchorId="5FBD4E3B" wp14:editId="6F1E25DF">
            <wp:extent cx="5731510" cy="969010"/>
            <wp:effectExtent l="0" t="0" r="2540" b="2540"/>
            <wp:docPr id="81" name="Afbeelding 8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81" descr="Afbeelding met tekst&#10;&#10;Automatisch gegenereerde beschrijving"/>
                    <pic:cNvPicPr/>
                  </pic:nvPicPr>
                  <pic:blipFill>
                    <a:blip r:embed="rId78"/>
                    <a:stretch>
                      <a:fillRect/>
                    </a:stretch>
                  </pic:blipFill>
                  <pic:spPr>
                    <a:xfrm>
                      <a:off x="0" y="0"/>
                      <a:ext cx="5731510" cy="969010"/>
                    </a:xfrm>
                    <a:prstGeom prst="rect">
                      <a:avLst/>
                    </a:prstGeom>
                  </pic:spPr>
                </pic:pic>
              </a:graphicData>
            </a:graphic>
          </wp:inline>
        </w:drawing>
      </w:r>
    </w:p>
    <w:p w14:paraId="3E601BDB" w14:textId="072403F2" w:rsidR="00381527" w:rsidRDefault="00381527" w:rsidP="007D18F7">
      <w:pPr>
        <w:pStyle w:val="Kop4"/>
        <w:rPr>
          <w:lang w:val="en-GB" w:eastAsia="en-GB"/>
        </w:rPr>
      </w:pPr>
      <w:r>
        <w:rPr>
          <w:lang w:val="en-GB" w:eastAsia="en-GB"/>
        </w:rPr>
        <w:t>Delete-request: Delete Track</w:t>
      </w:r>
    </w:p>
    <w:p w14:paraId="76046770" w14:textId="383314F9" w:rsidR="00C4534F" w:rsidRDefault="00C4534F" w:rsidP="00E401D6">
      <w:pPr>
        <w:rPr>
          <w:lang w:val="en-GB" w:eastAsia="en-GB"/>
        </w:rPr>
      </w:pPr>
      <w:r>
        <w:rPr>
          <w:noProof/>
        </w:rPr>
        <w:drawing>
          <wp:inline distT="0" distB="0" distL="0" distR="0" wp14:anchorId="1CA7C956" wp14:editId="6BE3B7E3">
            <wp:extent cx="5581650" cy="1381125"/>
            <wp:effectExtent l="0" t="0" r="0" b="9525"/>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1381125"/>
                    </a:xfrm>
                    <a:prstGeom prst="rect">
                      <a:avLst/>
                    </a:prstGeom>
                  </pic:spPr>
                </pic:pic>
              </a:graphicData>
            </a:graphic>
          </wp:inline>
        </w:drawing>
      </w:r>
    </w:p>
    <w:p w14:paraId="1AB86E60" w14:textId="71198B86" w:rsidR="00F6563D" w:rsidRPr="00C6785C" w:rsidRDefault="00F6563D" w:rsidP="00E401D6">
      <w:pPr>
        <w:rPr>
          <w:lang w:eastAsia="en-GB"/>
        </w:rPr>
      </w:pPr>
      <w:r w:rsidRPr="00C6785C">
        <w:rPr>
          <w:lang w:eastAsia="en-GB"/>
        </w:rPr>
        <w:t>Zoals we hierboven hebben kunnen zien is alles goed verlopen</w:t>
      </w:r>
      <w:r w:rsidR="00C6785C">
        <w:rPr>
          <w:lang w:eastAsia="en-GB"/>
        </w:rPr>
        <w:t>. Dit komt natuurlijk omdat we elke request al eerder 1 per 1 hadden getest om te zien of deze juist waren of niet.</w:t>
      </w:r>
      <w:r w:rsidR="00635959">
        <w:rPr>
          <w:lang w:eastAsia="en-GB"/>
        </w:rPr>
        <w:t xml:space="preserve"> Het voordeel aan deze collection run is dat we niet voor elke request aparte runs gaan moeten uitvoeren maar nu kunnen we simpelweg vanuit 1 plaats op 1 knop drukken om alle requests dat ik wil uit te gaan voeren.</w:t>
      </w:r>
    </w:p>
    <w:p w14:paraId="74969E70" w14:textId="5B8FF1C5" w:rsidR="00C4534F" w:rsidRPr="00C6785C" w:rsidRDefault="00D13130" w:rsidP="00D13130">
      <w:pPr>
        <w:pStyle w:val="Kop4"/>
        <w:rPr>
          <w:lang w:eastAsia="en-GB"/>
        </w:rPr>
      </w:pPr>
      <w:r>
        <w:rPr>
          <w:lang w:eastAsia="en-GB"/>
        </w:rPr>
        <w:t>Overview</w:t>
      </w:r>
    </w:p>
    <w:p w14:paraId="71869533" w14:textId="34802950" w:rsidR="00C4534F" w:rsidRDefault="00C4534F" w:rsidP="00E401D6">
      <w:pPr>
        <w:rPr>
          <w:lang w:val="en-GB" w:eastAsia="en-GB"/>
        </w:rPr>
      </w:pPr>
      <w:r>
        <w:rPr>
          <w:noProof/>
        </w:rPr>
        <w:drawing>
          <wp:inline distT="0" distB="0" distL="0" distR="0" wp14:anchorId="1974CE5D" wp14:editId="1D462096">
            <wp:extent cx="5731510" cy="2663190"/>
            <wp:effectExtent l="0" t="0" r="2540" b="3810"/>
            <wp:docPr id="83" name="Afbeelding 8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83" descr="Afbeelding met tekst&#10;&#10;Automatisch gegenereerde beschrijving"/>
                    <pic:cNvPicPr/>
                  </pic:nvPicPr>
                  <pic:blipFill>
                    <a:blip r:embed="rId80"/>
                    <a:stretch>
                      <a:fillRect/>
                    </a:stretch>
                  </pic:blipFill>
                  <pic:spPr>
                    <a:xfrm>
                      <a:off x="0" y="0"/>
                      <a:ext cx="5731510" cy="2663190"/>
                    </a:xfrm>
                    <a:prstGeom prst="rect">
                      <a:avLst/>
                    </a:prstGeom>
                  </pic:spPr>
                </pic:pic>
              </a:graphicData>
            </a:graphic>
          </wp:inline>
        </w:drawing>
      </w:r>
    </w:p>
    <w:p w14:paraId="50EEEDD5" w14:textId="77777777" w:rsidR="0025242B" w:rsidRDefault="0025242B">
      <w:pPr>
        <w:rPr>
          <w:rFonts w:asciiTheme="majorHAnsi" w:eastAsiaTheme="majorEastAsia" w:hAnsiTheme="majorHAnsi" w:cstheme="majorBidi"/>
          <w:i/>
          <w:iCs/>
          <w:color w:val="2F5496" w:themeColor="accent1" w:themeShade="BF"/>
          <w:lang w:val="en-GB" w:eastAsia="en-GB"/>
        </w:rPr>
      </w:pPr>
      <w:r>
        <w:rPr>
          <w:lang w:val="en-GB" w:eastAsia="en-GB"/>
        </w:rPr>
        <w:br w:type="page"/>
      </w:r>
    </w:p>
    <w:p w14:paraId="33BDAEA4" w14:textId="163D839D" w:rsidR="0025242B" w:rsidRDefault="0025242B" w:rsidP="0025242B">
      <w:pPr>
        <w:pStyle w:val="Kop4"/>
        <w:rPr>
          <w:lang w:val="en-GB" w:eastAsia="en-GB"/>
        </w:rPr>
      </w:pPr>
      <w:r>
        <w:rPr>
          <w:lang w:val="en-GB" w:eastAsia="en-GB"/>
        </w:rPr>
        <w:lastRenderedPageBreak/>
        <w:t>Extra</w:t>
      </w:r>
    </w:p>
    <w:p w14:paraId="620FE127" w14:textId="77777777" w:rsidR="0025242B" w:rsidRDefault="0025242B" w:rsidP="0025242B">
      <w:pPr>
        <w:rPr>
          <w:lang w:eastAsia="en-GB"/>
        </w:rPr>
      </w:pPr>
      <w:r>
        <w:rPr>
          <w:lang w:eastAsia="en-GB"/>
        </w:rPr>
        <w:t>In een collection kunnen we ook tests schrijven die voor elke request zal gebruikt worden. In mijn geval heb ik hier de test die gaat kijken of een request de code 200 meegeeft ingezet.</w:t>
      </w:r>
    </w:p>
    <w:p w14:paraId="2F6F7608" w14:textId="6E291724" w:rsidR="0025242B" w:rsidRDefault="0025242B" w:rsidP="0025242B">
      <w:pPr>
        <w:rPr>
          <w:lang w:eastAsia="en-GB"/>
        </w:rPr>
      </w:pPr>
      <w:r>
        <w:rPr>
          <w:noProof/>
        </w:rPr>
        <w:drawing>
          <wp:inline distT="0" distB="0" distL="0" distR="0" wp14:anchorId="79A5B8DC" wp14:editId="2A7BE5BC">
            <wp:extent cx="5731510" cy="1604645"/>
            <wp:effectExtent l="0" t="0" r="254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604645"/>
                    </a:xfrm>
                    <a:prstGeom prst="rect">
                      <a:avLst/>
                    </a:prstGeom>
                  </pic:spPr>
                </pic:pic>
              </a:graphicData>
            </a:graphic>
          </wp:inline>
        </w:drawing>
      </w:r>
    </w:p>
    <w:p w14:paraId="3969A29C" w14:textId="138EDA7C" w:rsidR="0025242B" w:rsidRPr="0025242B" w:rsidRDefault="0025242B" w:rsidP="0025242B">
      <w:pPr>
        <w:rPr>
          <w:lang w:eastAsia="en-GB"/>
        </w:rPr>
      </w:pPr>
      <w:r>
        <w:rPr>
          <w:lang w:eastAsia="en-GB"/>
        </w:rPr>
        <w:t>Wanneer ik dit uitvoerde zagen we telkens bij elke request mijn algemene collection test terugkomen</w:t>
      </w:r>
      <w:r w:rsidR="000F2456">
        <w:rPr>
          <w:lang w:eastAsia="en-GB"/>
        </w:rPr>
        <w:t xml:space="preserve">. </w:t>
      </w:r>
    </w:p>
    <w:p w14:paraId="23B90B10" w14:textId="6A6092CC" w:rsidR="0025242B" w:rsidRDefault="0025242B" w:rsidP="0025242B">
      <w:pPr>
        <w:rPr>
          <w:lang w:val="en-GB" w:eastAsia="en-GB"/>
        </w:rPr>
      </w:pPr>
      <w:r>
        <w:rPr>
          <w:noProof/>
        </w:rPr>
        <w:drawing>
          <wp:inline distT="0" distB="0" distL="0" distR="0" wp14:anchorId="03EEF19F" wp14:editId="7DDBBA06">
            <wp:extent cx="5731510" cy="4537075"/>
            <wp:effectExtent l="0" t="0" r="2540" b="0"/>
            <wp:docPr id="49" name="Afbeelding 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ekst&#10;&#10;Automatisch gegenereerde beschrijving"/>
                    <pic:cNvPicPr/>
                  </pic:nvPicPr>
                  <pic:blipFill>
                    <a:blip r:embed="rId82"/>
                    <a:stretch>
                      <a:fillRect/>
                    </a:stretch>
                  </pic:blipFill>
                  <pic:spPr>
                    <a:xfrm>
                      <a:off x="0" y="0"/>
                      <a:ext cx="5731510" cy="4537075"/>
                    </a:xfrm>
                    <a:prstGeom prst="rect">
                      <a:avLst/>
                    </a:prstGeom>
                  </pic:spPr>
                </pic:pic>
              </a:graphicData>
            </a:graphic>
          </wp:inline>
        </w:drawing>
      </w:r>
    </w:p>
    <w:p w14:paraId="15EC8E74" w14:textId="4C851440" w:rsidR="00D741DC" w:rsidRPr="00D741DC" w:rsidRDefault="00D741DC" w:rsidP="0025242B">
      <w:pPr>
        <w:rPr>
          <w:lang w:eastAsia="en-GB"/>
        </w:rPr>
      </w:pPr>
      <w:r>
        <w:rPr>
          <w:lang w:eastAsia="en-GB"/>
        </w:rPr>
        <w:t xml:space="preserve">Zowel voor de GET als voor de PUT gaf hij een PASS. Voor de POST gaf hij spijtig genoeg geen PASS. Dit was al snel duidelijk omdat als je een POST request </w:t>
      </w:r>
      <w:r>
        <w:rPr>
          <w:lang w:eastAsia="en-GB"/>
        </w:rPr>
        <w:t>uitvoert</w:t>
      </w:r>
      <w:r>
        <w:rPr>
          <w:lang w:eastAsia="en-GB"/>
        </w:rPr>
        <w:t xml:space="preserve"> en als deze ook PASSED geeft hij een code 201 terug. Dus om dit te vermijden</w:t>
      </w:r>
      <w:r>
        <w:rPr>
          <w:lang w:eastAsia="en-GB"/>
        </w:rPr>
        <w:t xml:space="preserve"> heb ik de code veranderd naar:</w:t>
      </w:r>
    </w:p>
    <w:p w14:paraId="65324C4A" w14:textId="7493B21F" w:rsidR="00D741DC" w:rsidRDefault="001D3420" w:rsidP="0025242B">
      <w:pPr>
        <w:rPr>
          <w:lang w:val="en-GB" w:eastAsia="en-GB"/>
        </w:rPr>
      </w:pPr>
      <w:r>
        <w:rPr>
          <w:noProof/>
        </w:rPr>
        <w:lastRenderedPageBreak/>
        <w:drawing>
          <wp:inline distT="0" distB="0" distL="0" distR="0" wp14:anchorId="78CAB040" wp14:editId="03AFCE13">
            <wp:extent cx="5731510" cy="2155825"/>
            <wp:effectExtent l="0" t="0" r="2540" b="0"/>
            <wp:docPr id="56" name="Afbeelding 5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10;&#10;Automatisch gegenereerde beschrijving"/>
                    <pic:cNvPicPr/>
                  </pic:nvPicPr>
                  <pic:blipFill>
                    <a:blip r:embed="rId83"/>
                    <a:stretch>
                      <a:fillRect/>
                    </a:stretch>
                  </pic:blipFill>
                  <pic:spPr>
                    <a:xfrm>
                      <a:off x="0" y="0"/>
                      <a:ext cx="5731510" cy="2155825"/>
                    </a:xfrm>
                    <a:prstGeom prst="rect">
                      <a:avLst/>
                    </a:prstGeom>
                  </pic:spPr>
                </pic:pic>
              </a:graphicData>
            </a:graphic>
          </wp:inline>
        </w:drawing>
      </w:r>
    </w:p>
    <w:p w14:paraId="61254A84" w14:textId="068C39D3" w:rsidR="006916AC" w:rsidRPr="006916AC" w:rsidRDefault="006916AC" w:rsidP="0025242B">
      <w:pPr>
        <w:rPr>
          <w:lang w:eastAsia="en-GB"/>
        </w:rPr>
      </w:pPr>
      <w:r w:rsidRPr="006916AC">
        <w:rPr>
          <w:lang w:eastAsia="en-GB"/>
        </w:rPr>
        <w:t>Ik heb ook de t</w:t>
      </w:r>
      <w:r>
        <w:rPr>
          <w:lang w:eastAsia="en-GB"/>
        </w:rPr>
        <w:t>est voor te controleren of de reactie tijd onder de 200ms is ook toegevoegd. Daarnaast heb ik deze 2 testen wel bij alle request nog laten staan dus u zal meerdere keren dezelfde test zien terugkomen. Normaal gezien zou ik dit wegdoen maar dan zou ik het u niet meer kunnen tonen in de demo.</w:t>
      </w:r>
    </w:p>
    <w:p w14:paraId="2EFAA8C1" w14:textId="6C187E8C" w:rsidR="00581E82" w:rsidRDefault="00581E82" w:rsidP="0025242B">
      <w:pPr>
        <w:rPr>
          <w:lang w:eastAsia="en-GB"/>
        </w:rPr>
      </w:pPr>
      <w:r w:rsidRPr="00581E82">
        <w:rPr>
          <w:lang w:eastAsia="en-GB"/>
        </w:rPr>
        <w:t>Nu zou het resultaat moeten z</w:t>
      </w:r>
      <w:r>
        <w:rPr>
          <w:lang w:eastAsia="en-GB"/>
        </w:rPr>
        <w:t>ijn dat hij bij elke test dat slaagt een PASS moet teruggeven.</w:t>
      </w:r>
    </w:p>
    <w:p w14:paraId="02BBBDC5" w14:textId="09E146DF" w:rsidR="004225A5" w:rsidRDefault="004225A5" w:rsidP="0025242B">
      <w:pPr>
        <w:rPr>
          <w:lang w:eastAsia="en-GB"/>
        </w:rPr>
      </w:pPr>
      <w:r>
        <w:rPr>
          <w:noProof/>
        </w:rPr>
        <w:drawing>
          <wp:inline distT="0" distB="0" distL="0" distR="0" wp14:anchorId="7660F712" wp14:editId="2CB0440F">
            <wp:extent cx="5731510" cy="5050790"/>
            <wp:effectExtent l="0" t="0" r="2540" b="0"/>
            <wp:docPr id="58" name="Afbeelding 58" descr="Afbeelding met teks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descr="Afbeelding met tekst, tafel&#10;&#10;Automatisch gegenereerde beschrijving"/>
                    <pic:cNvPicPr/>
                  </pic:nvPicPr>
                  <pic:blipFill>
                    <a:blip r:embed="rId84"/>
                    <a:stretch>
                      <a:fillRect/>
                    </a:stretch>
                  </pic:blipFill>
                  <pic:spPr>
                    <a:xfrm>
                      <a:off x="0" y="0"/>
                      <a:ext cx="5731510" cy="5050790"/>
                    </a:xfrm>
                    <a:prstGeom prst="rect">
                      <a:avLst/>
                    </a:prstGeom>
                  </pic:spPr>
                </pic:pic>
              </a:graphicData>
            </a:graphic>
          </wp:inline>
        </w:drawing>
      </w:r>
    </w:p>
    <w:p w14:paraId="226897BB" w14:textId="6DB83F3C" w:rsidR="007D7BD6" w:rsidRPr="00581E82" w:rsidRDefault="007D7BD6" w:rsidP="0025242B">
      <w:pPr>
        <w:rPr>
          <w:lang w:eastAsia="en-GB"/>
        </w:rPr>
      </w:pPr>
      <w:r>
        <w:rPr>
          <w:lang w:eastAsia="en-GB"/>
        </w:rPr>
        <w:t>Zoals ik had gedacht krijgen we nu wel overal een PASS waar dit zou moeten.</w:t>
      </w:r>
    </w:p>
    <w:sectPr w:rsidR="007D7BD6" w:rsidRPr="00581E82" w:rsidSect="00C61B95">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8AB25" w14:textId="77777777" w:rsidR="00F03BBE" w:rsidRDefault="00F03BBE" w:rsidP="005375BF">
      <w:pPr>
        <w:spacing w:after="0" w:line="240" w:lineRule="auto"/>
      </w:pPr>
      <w:r>
        <w:separator/>
      </w:r>
    </w:p>
  </w:endnote>
  <w:endnote w:type="continuationSeparator" w:id="0">
    <w:p w14:paraId="1F8972C0" w14:textId="77777777" w:rsidR="00F03BBE" w:rsidRDefault="00F03BBE" w:rsidP="00537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41573"/>
      <w:docPartObj>
        <w:docPartGallery w:val="Page Numbers (Bottom of Page)"/>
        <w:docPartUnique/>
      </w:docPartObj>
    </w:sdtPr>
    <w:sdtEndPr/>
    <w:sdtContent>
      <w:p w14:paraId="037C289F" w14:textId="77777777" w:rsidR="00562405" w:rsidRDefault="00562405">
        <w:pPr>
          <w:pStyle w:val="Voettekst"/>
          <w:jc w:val="right"/>
        </w:pPr>
        <w:r>
          <w:fldChar w:fldCharType="begin"/>
        </w:r>
        <w:r>
          <w:instrText>PAGE   \* MERGEFORMAT</w:instrText>
        </w:r>
        <w:r>
          <w:fldChar w:fldCharType="separate"/>
        </w:r>
        <w:r>
          <w:rPr>
            <w:lang w:val="nl-NL"/>
          </w:rPr>
          <w:t>2</w:t>
        </w:r>
        <w:r>
          <w:fldChar w:fldCharType="end"/>
        </w:r>
      </w:p>
    </w:sdtContent>
  </w:sdt>
  <w:p w14:paraId="4D2F1A1A" w14:textId="2BCD4FD1" w:rsidR="00562405" w:rsidRDefault="00562405" w:rsidP="00562405">
    <w:pPr>
      <w:pStyle w:val="Voettekst"/>
      <w:pBdr>
        <w:top w:val="single" w:sz="4" w:space="1" w:color="auto"/>
      </w:pBdr>
    </w:pPr>
    <w:r>
      <w:t>Academiejaar 20</w:t>
    </w:r>
    <w:r w:rsidR="008A5AED">
      <w:t>2</w:t>
    </w:r>
    <w:r w:rsidR="0036117C">
      <w:t>1</w:t>
    </w:r>
    <w:r>
      <w:t xml:space="preserve"> - 202</w:t>
    </w:r>
    <w:r w:rsidR="0036117C">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0B6D8" w14:textId="77777777" w:rsidR="00F03BBE" w:rsidRDefault="00F03BBE" w:rsidP="005375BF">
      <w:pPr>
        <w:spacing w:after="0" w:line="240" w:lineRule="auto"/>
      </w:pPr>
      <w:r>
        <w:separator/>
      </w:r>
    </w:p>
  </w:footnote>
  <w:footnote w:type="continuationSeparator" w:id="0">
    <w:p w14:paraId="58935E7F" w14:textId="77777777" w:rsidR="00F03BBE" w:rsidRDefault="00F03BBE" w:rsidP="005375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626E"/>
    <w:multiLevelType w:val="hybridMultilevel"/>
    <w:tmpl w:val="AE1E233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2F771F53"/>
    <w:multiLevelType w:val="hybridMultilevel"/>
    <w:tmpl w:val="6EF083AA"/>
    <w:lvl w:ilvl="0" w:tplc="7432203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904447"/>
    <w:multiLevelType w:val="hybridMultilevel"/>
    <w:tmpl w:val="39C4A5A4"/>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7F897109"/>
    <w:multiLevelType w:val="hybridMultilevel"/>
    <w:tmpl w:val="5EB233A6"/>
    <w:lvl w:ilvl="0" w:tplc="FB76A34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EC0"/>
    <w:rsid w:val="000059F2"/>
    <w:rsid w:val="0002095B"/>
    <w:rsid w:val="00024A33"/>
    <w:rsid w:val="00032063"/>
    <w:rsid w:val="0003363D"/>
    <w:rsid w:val="00033F93"/>
    <w:rsid w:val="00041F26"/>
    <w:rsid w:val="00054673"/>
    <w:rsid w:val="00060A41"/>
    <w:rsid w:val="000619EE"/>
    <w:rsid w:val="00065DE9"/>
    <w:rsid w:val="00067BFA"/>
    <w:rsid w:val="0007475D"/>
    <w:rsid w:val="00075384"/>
    <w:rsid w:val="00084AB3"/>
    <w:rsid w:val="00085E6C"/>
    <w:rsid w:val="000904E0"/>
    <w:rsid w:val="00094644"/>
    <w:rsid w:val="000A4579"/>
    <w:rsid w:val="000D7290"/>
    <w:rsid w:val="000E0C15"/>
    <w:rsid w:val="000E2872"/>
    <w:rsid w:val="000E4814"/>
    <w:rsid w:val="000F0BE7"/>
    <w:rsid w:val="000F1ADC"/>
    <w:rsid w:val="000F2456"/>
    <w:rsid w:val="00107A11"/>
    <w:rsid w:val="00121EED"/>
    <w:rsid w:val="00122239"/>
    <w:rsid w:val="00134826"/>
    <w:rsid w:val="00145DD4"/>
    <w:rsid w:val="0015113B"/>
    <w:rsid w:val="0017191D"/>
    <w:rsid w:val="00173187"/>
    <w:rsid w:val="00176791"/>
    <w:rsid w:val="00181177"/>
    <w:rsid w:val="001C1A4F"/>
    <w:rsid w:val="001C3E64"/>
    <w:rsid w:val="001D20D5"/>
    <w:rsid w:val="001D3420"/>
    <w:rsid w:val="001D751C"/>
    <w:rsid w:val="001E47F0"/>
    <w:rsid w:val="002132F7"/>
    <w:rsid w:val="002235A4"/>
    <w:rsid w:val="0024122B"/>
    <w:rsid w:val="0025242B"/>
    <w:rsid w:val="00267462"/>
    <w:rsid w:val="0027285C"/>
    <w:rsid w:val="00291D3E"/>
    <w:rsid w:val="00295B49"/>
    <w:rsid w:val="002E512A"/>
    <w:rsid w:val="002E71E4"/>
    <w:rsid w:val="002F21E9"/>
    <w:rsid w:val="002F2354"/>
    <w:rsid w:val="0030375C"/>
    <w:rsid w:val="00305620"/>
    <w:rsid w:val="00310646"/>
    <w:rsid w:val="00320D10"/>
    <w:rsid w:val="00332B19"/>
    <w:rsid w:val="00345F9E"/>
    <w:rsid w:val="003468EF"/>
    <w:rsid w:val="00347410"/>
    <w:rsid w:val="00352C27"/>
    <w:rsid w:val="0036117C"/>
    <w:rsid w:val="00381527"/>
    <w:rsid w:val="00385EA2"/>
    <w:rsid w:val="003A20FC"/>
    <w:rsid w:val="003A43A5"/>
    <w:rsid w:val="003B2358"/>
    <w:rsid w:val="003C06BC"/>
    <w:rsid w:val="003C0A4B"/>
    <w:rsid w:val="003C1442"/>
    <w:rsid w:val="003E38B1"/>
    <w:rsid w:val="003F260B"/>
    <w:rsid w:val="003F4F4A"/>
    <w:rsid w:val="003F61A8"/>
    <w:rsid w:val="003F7EAF"/>
    <w:rsid w:val="004011BC"/>
    <w:rsid w:val="0041149B"/>
    <w:rsid w:val="00411BCC"/>
    <w:rsid w:val="004151A6"/>
    <w:rsid w:val="004225A5"/>
    <w:rsid w:val="00427689"/>
    <w:rsid w:val="004322D0"/>
    <w:rsid w:val="004372E5"/>
    <w:rsid w:val="004400F1"/>
    <w:rsid w:val="00440C2C"/>
    <w:rsid w:val="00442BF7"/>
    <w:rsid w:val="00450BB4"/>
    <w:rsid w:val="00450CA2"/>
    <w:rsid w:val="0045110F"/>
    <w:rsid w:val="0045348D"/>
    <w:rsid w:val="00456060"/>
    <w:rsid w:val="00457BC7"/>
    <w:rsid w:val="004627E6"/>
    <w:rsid w:val="004730B8"/>
    <w:rsid w:val="00480CCB"/>
    <w:rsid w:val="00482644"/>
    <w:rsid w:val="00483A03"/>
    <w:rsid w:val="00490315"/>
    <w:rsid w:val="004B1598"/>
    <w:rsid w:val="004C2902"/>
    <w:rsid w:val="004C3C10"/>
    <w:rsid w:val="004C7EC0"/>
    <w:rsid w:val="004E144D"/>
    <w:rsid w:val="004E50FE"/>
    <w:rsid w:val="004F1D30"/>
    <w:rsid w:val="00516738"/>
    <w:rsid w:val="00525B62"/>
    <w:rsid w:val="00535E00"/>
    <w:rsid w:val="005375BF"/>
    <w:rsid w:val="00562405"/>
    <w:rsid w:val="005653F6"/>
    <w:rsid w:val="00570457"/>
    <w:rsid w:val="00571C78"/>
    <w:rsid w:val="00581E82"/>
    <w:rsid w:val="00585CAF"/>
    <w:rsid w:val="0059334B"/>
    <w:rsid w:val="00594A91"/>
    <w:rsid w:val="005A0F76"/>
    <w:rsid w:val="005A683A"/>
    <w:rsid w:val="005B1AF4"/>
    <w:rsid w:val="005B7021"/>
    <w:rsid w:val="005B7A1A"/>
    <w:rsid w:val="005C38F2"/>
    <w:rsid w:val="005D12F6"/>
    <w:rsid w:val="005D5F92"/>
    <w:rsid w:val="005E38FF"/>
    <w:rsid w:val="005F0E59"/>
    <w:rsid w:val="005F1CC5"/>
    <w:rsid w:val="005F5268"/>
    <w:rsid w:val="006152B6"/>
    <w:rsid w:val="00624D71"/>
    <w:rsid w:val="00635959"/>
    <w:rsid w:val="00645577"/>
    <w:rsid w:val="006552CC"/>
    <w:rsid w:val="006727B3"/>
    <w:rsid w:val="00687FFA"/>
    <w:rsid w:val="006916AC"/>
    <w:rsid w:val="006C2ACE"/>
    <w:rsid w:val="006D149E"/>
    <w:rsid w:val="006D6AC9"/>
    <w:rsid w:val="006E0E7F"/>
    <w:rsid w:val="006E5852"/>
    <w:rsid w:val="00701550"/>
    <w:rsid w:val="00722C54"/>
    <w:rsid w:val="00746373"/>
    <w:rsid w:val="00747DED"/>
    <w:rsid w:val="007708C4"/>
    <w:rsid w:val="00770F41"/>
    <w:rsid w:val="00773CCD"/>
    <w:rsid w:val="007905A4"/>
    <w:rsid w:val="007B1482"/>
    <w:rsid w:val="007B3217"/>
    <w:rsid w:val="007B753C"/>
    <w:rsid w:val="007C235C"/>
    <w:rsid w:val="007C6B4C"/>
    <w:rsid w:val="007D18F7"/>
    <w:rsid w:val="007D1A93"/>
    <w:rsid w:val="007D4652"/>
    <w:rsid w:val="007D798E"/>
    <w:rsid w:val="007D7BD6"/>
    <w:rsid w:val="007E6C7A"/>
    <w:rsid w:val="007E6EAE"/>
    <w:rsid w:val="007E7730"/>
    <w:rsid w:val="007F2F90"/>
    <w:rsid w:val="007F3C1B"/>
    <w:rsid w:val="007F7583"/>
    <w:rsid w:val="008224E0"/>
    <w:rsid w:val="00826457"/>
    <w:rsid w:val="00834869"/>
    <w:rsid w:val="00835E63"/>
    <w:rsid w:val="00861D2C"/>
    <w:rsid w:val="00880B71"/>
    <w:rsid w:val="00891545"/>
    <w:rsid w:val="008A5AED"/>
    <w:rsid w:val="008B4CBC"/>
    <w:rsid w:val="008B64CC"/>
    <w:rsid w:val="008E4FBD"/>
    <w:rsid w:val="008F7EC9"/>
    <w:rsid w:val="008F7FCF"/>
    <w:rsid w:val="0090609B"/>
    <w:rsid w:val="009116D9"/>
    <w:rsid w:val="00917480"/>
    <w:rsid w:val="00926F9A"/>
    <w:rsid w:val="00927C8E"/>
    <w:rsid w:val="00931F06"/>
    <w:rsid w:val="009563A8"/>
    <w:rsid w:val="0096324B"/>
    <w:rsid w:val="00963287"/>
    <w:rsid w:val="00976DC9"/>
    <w:rsid w:val="0098145E"/>
    <w:rsid w:val="009821EA"/>
    <w:rsid w:val="009900C1"/>
    <w:rsid w:val="009A3EC1"/>
    <w:rsid w:val="009A608C"/>
    <w:rsid w:val="009B74F9"/>
    <w:rsid w:val="009E6554"/>
    <w:rsid w:val="00A01238"/>
    <w:rsid w:val="00A1752F"/>
    <w:rsid w:val="00A20A15"/>
    <w:rsid w:val="00A31E92"/>
    <w:rsid w:val="00A40A1F"/>
    <w:rsid w:val="00A43ED7"/>
    <w:rsid w:val="00A44C74"/>
    <w:rsid w:val="00A57BAD"/>
    <w:rsid w:val="00A655AB"/>
    <w:rsid w:val="00A65C4F"/>
    <w:rsid w:val="00A756D8"/>
    <w:rsid w:val="00A777BA"/>
    <w:rsid w:val="00A92A9E"/>
    <w:rsid w:val="00AA01E9"/>
    <w:rsid w:val="00AC1E63"/>
    <w:rsid w:val="00AC319E"/>
    <w:rsid w:val="00AC4DF5"/>
    <w:rsid w:val="00AE132A"/>
    <w:rsid w:val="00AE1A21"/>
    <w:rsid w:val="00AE5E26"/>
    <w:rsid w:val="00AF7F24"/>
    <w:rsid w:val="00B04127"/>
    <w:rsid w:val="00B07EB4"/>
    <w:rsid w:val="00B25E98"/>
    <w:rsid w:val="00B32E90"/>
    <w:rsid w:val="00B33311"/>
    <w:rsid w:val="00B43479"/>
    <w:rsid w:val="00B63348"/>
    <w:rsid w:val="00B7638F"/>
    <w:rsid w:val="00B83591"/>
    <w:rsid w:val="00B91A72"/>
    <w:rsid w:val="00BA0B0A"/>
    <w:rsid w:val="00BA3458"/>
    <w:rsid w:val="00BB52B5"/>
    <w:rsid w:val="00BC13A2"/>
    <w:rsid w:val="00BC21C8"/>
    <w:rsid w:val="00BC37B7"/>
    <w:rsid w:val="00BC659B"/>
    <w:rsid w:val="00BC700B"/>
    <w:rsid w:val="00BE61F3"/>
    <w:rsid w:val="00C04BCA"/>
    <w:rsid w:val="00C10C32"/>
    <w:rsid w:val="00C152B3"/>
    <w:rsid w:val="00C25B24"/>
    <w:rsid w:val="00C405D0"/>
    <w:rsid w:val="00C4534F"/>
    <w:rsid w:val="00C45B48"/>
    <w:rsid w:val="00C50DE5"/>
    <w:rsid w:val="00C544A3"/>
    <w:rsid w:val="00C61B95"/>
    <w:rsid w:val="00C623DF"/>
    <w:rsid w:val="00C6785C"/>
    <w:rsid w:val="00C72805"/>
    <w:rsid w:val="00C80B4F"/>
    <w:rsid w:val="00C81D11"/>
    <w:rsid w:val="00C82FBF"/>
    <w:rsid w:val="00C85C86"/>
    <w:rsid w:val="00C96327"/>
    <w:rsid w:val="00CA5D13"/>
    <w:rsid w:val="00CA72DC"/>
    <w:rsid w:val="00CC117C"/>
    <w:rsid w:val="00CC5D34"/>
    <w:rsid w:val="00CD0F8E"/>
    <w:rsid w:val="00CD2217"/>
    <w:rsid w:val="00CE6783"/>
    <w:rsid w:val="00D010AC"/>
    <w:rsid w:val="00D03E48"/>
    <w:rsid w:val="00D11EB7"/>
    <w:rsid w:val="00D13130"/>
    <w:rsid w:val="00D15907"/>
    <w:rsid w:val="00D369D9"/>
    <w:rsid w:val="00D37EED"/>
    <w:rsid w:val="00D46D3C"/>
    <w:rsid w:val="00D55EA0"/>
    <w:rsid w:val="00D73E4A"/>
    <w:rsid w:val="00D741DC"/>
    <w:rsid w:val="00D74785"/>
    <w:rsid w:val="00D76317"/>
    <w:rsid w:val="00D85582"/>
    <w:rsid w:val="00D9716B"/>
    <w:rsid w:val="00DA0A24"/>
    <w:rsid w:val="00DA7948"/>
    <w:rsid w:val="00DB1C66"/>
    <w:rsid w:val="00DC4DB4"/>
    <w:rsid w:val="00DD3656"/>
    <w:rsid w:val="00E003A5"/>
    <w:rsid w:val="00E0491A"/>
    <w:rsid w:val="00E06271"/>
    <w:rsid w:val="00E401D6"/>
    <w:rsid w:val="00E407AE"/>
    <w:rsid w:val="00E473C5"/>
    <w:rsid w:val="00E50A8B"/>
    <w:rsid w:val="00E62CA2"/>
    <w:rsid w:val="00E82C27"/>
    <w:rsid w:val="00E83A3F"/>
    <w:rsid w:val="00EA3569"/>
    <w:rsid w:val="00EA6012"/>
    <w:rsid w:val="00EA7185"/>
    <w:rsid w:val="00EB2EE0"/>
    <w:rsid w:val="00EB72FF"/>
    <w:rsid w:val="00ED21E9"/>
    <w:rsid w:val="00ED71DE"/>
    <w:rsid w:val="00EE016C"/>
    <w:rsid w:val="00F013AD"/>
    <w:rsid w:val="00F03BBE"/>
    <w:rsid w:val="00F174F8"/>
    <w:rsid w:val="00F26A21"/>
    <w:rsid w:val="00F27549"/>
    <w:rsid w:val="00F3520C"/>
    <w:rsid w:val="00F40B50"/>
    <w:rsid w:val="00F43FE5"/>
    <w:rsid w:val="00F54ABB"/>
    <w:rsid w:val="00F550C8"/>
    <w:rsid w:val="00F63B87"/>
    <w:rsid w:val="00F6563D"/>
    <w:rsid w:val="00F67664"/>
    <w:rsid w:val="00F76FBA"/>
    <w:rsid w:val="00F80FEA"/>
    <w:rsid w:val="00F85FA0"/>
    <w:rsid w:val="00F871D1"/>
    <w:rsid w:val="00F9165C"/>
    <w:rsid w:val="00F93A63"/>
    <w:rsid w:val="00FB6814"/>
    <w:rsid w:val="00FC11DB"/>
    <w:rsid w:val="00FC16FC"/>
    <w:rsid w:val="00FD283D"/>
    <w:rsid w:val="00FF7CD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1B4702"/>
  <w15:chartTrackingRefBased/>
  <w15:docId w15:val="{60F8650A-FDDF-4C7C-B390-8D22062BE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FC16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B15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AC4D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C25B2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CC5D34"/>
    <w:pPr>
      <w:ind w:left="720"/>
      <w:contextualSpacing/>
    </w:pPr>
  </w:style>
  <w:style w:type="character" w:customStyle="1" w:styleId="Kop1Char">
    <w:name w:val="Kop 1 Char"/>
    <w:basedOn w:val="Standaardalinea-lettertype"/>
    <w:link w:val="Kop1"/>
    <w:uiPriority w:val="9"/>
    <w:rsid w:val="00FC16FC"/>
    <w:rPr>
      <w:rFonts w:asciiTheme="majorHAnsi" w:eastAsiaTheme="majorEastAsia" w:hAnsiTheme="majorHAnsi" w:cstheme="majorBidi"/>
      <w:color w:val="2F5496" w:themeColor="accent1" w:themeShade="BF"/>
      <w:sz w:val="32"/>
      <w:szCs w:val="32"/>
    </w:rPr>
  </w:style>
  <w:style w:type="paragraph" w:styleId="Koptekst">
    <w:name w:val="header"/>
    <w:basedOn w:val="Standaard"/>
    <w:link w:val="KoptekstChar"/>
    <w:uiPriority w:val="99"/>
    <w:unhideWhenUsed/>
    <w:rsid w:val="005375B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375BF"/>
  </w:style>
  <w:style w:type="paragraph" w:styleId="Voettekst">
    <w:name w:val="footer"/>
    <w:basedOn w:val="Standaard"/>
    <w:link w:val="VoettekstChar"/>
    <w:uiPriority w:val="99"/>
    <w:unhideWhenUsed/>
    <w:rsid w:val="005375B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375BF"/>
  </w:style>
  <w:style w:type="table" w:styleId="Tabelraster">
    <w:name w:val="Table Grid"/>
    <w:basedOn w:val="Standaardtabel"/>
    <w:uiPriority w:val="39"/>
    <w:rsid w:val="009632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9821EA"/>
    <w:rPr>
      <w:color w:val="0563C1" w:themeColor="hyperlink"/>
      <w:u w:val="single"/>
    </w:rPr>
  </w:style>
  <w:style w:type="character" w:styleId="Onopgelostemelding">
    <w:name w:val="Unresolved Mention"/>
    <w:basedOn w:val="Standaardalinea-lettertype"/>
    <w:uiPriority w:val="99"/>
    <w:semiHidden/>
    <w:unhideWhenUsed/>
    <w:rsid w:val="009821EA"/>
    <w:rPr>
      <w:color w:val="605E5C"/>
      <w:shd w:val="clear" w:color="auto" w:fill="E1DFDD"/>
    </w:rPr>
  </w:style>
  <w:style w:type="paragraph" w:styleId="Bijschrift">
    <w:name w:val="caption"/>
    <w:basedOn w:val="Standaard"/>
    <w:next w:val="Standaard"/>
    <w:uiPriority w:val="35"/>
    <w:unhideWhenUsed/>
    <w:qFormat/>
    <w:rsid w:val="000F1ADC"/>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A756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A756D8"/>
    <w:rPr>
      <w:rFonts w:asciiTheme="majorHAnsi" w:eastAsiaTheme="majorEastAsia" w:hAnsiTheme="majorHAnsi" w:cstheme="majorBidi"/>
      <w:spacing w:val="-10"/>
      <w:kern w:val="28"/>
      <w:sz w:val="56"/>
      <w:szCs w:val="56"/>
    </w:rPr>
  </w:style>
  <w:style w:type="character" w:customStyle="1" w:styleId="Kop2Char">
    <w:name w:val="Kop 2 Char"/>
    <w:basedOn w:val="Standaardalinea-lettertype"/>
    <w:link w:val="Kop2"/>
    <w:uiPriority w:val="9"/>
    <w:rsid w:val="004B1598"/>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AC4DF5"/>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C25B24"/>
    <w:rPr>
      <w:rFonts w:asciiTheme="majorHAnsi" w:eastAsiaTheme="majorEastAsia" w:hAnsiTheme="majorHAnsi" w:cstheme="majorBidi"/>
      <w:i/>
      <w:iCs/>
      <w:color w:val="2F5496" w:themeColor="accent1" w:themeShade="BF"/>
    </w:rPr>
  </w:style>
  <w:style w:type="paragraph" w:styleId="Kopvaninhoudsopgave">
    <w:name w:val="TOC Heading"/>
    <w:basedOn w:val="Kop1"/>
    <w:next w:val="Standaard"/>
    <w:uiPriority w:val="39"/>
    <w:unhideWhenUsed/>
    <w:qFormat/>
    <w:rsid w:val="008B4CBC"/>
    <w:pPr>
      <w:outlineLvl w:val="9"/>
    </w:pPr>
    <w:rPr>
      <w:lang w:val="en-GB" w:eastAsia="en-GB"/>
    </w:rPr>
  </w:style>
  <w:style w:type="paragraph" w:styleId="Inhopg1">
    <w:name w:val="toc 1"/>
    <w:basedOn w:val="Standaard"/>
    <w:next w:val="Standaard"/>
    <w:autoRedefine/>
    <w:uiPriority w:val="39"/>
    <w:unhideWhenUsed/>
    <w:rsid w:val="008B4CBC"/>
    <w:pPr>
      <w:spacing w:after="100"/>
    </w:pPr>
  </w:style>
  <w:style w:type="paragraph" w:styleId="Inhopg2">
    <w:name w:val="toc 2"/>
    <w:basedOn w:val="Standaard"/>
    <w:next w:val="Standaard"/>
    <w:autoRedefine/>
    <w:uiPriority w:val="39"/>
    <w:unhideWhenUsed/>
    <w:rsid w:val="008B4CBC"/>
    <w:pPr>
      <w:spacing w:after="100"/>
      <w:ind w:left="220"/>
    </w:pPr>
  </w:style>
  <w:style w:type="paragraph" w:styleId="Inhopg3">
    <w:name w:val="toc 3"/>
    <w:basedOn w:val="Standaard"/>
    <w:next w:val="Standaard"/>
    <w:autoRedefine/>
    <w:uiPriority w:val="39"/>
    <w:unhideWhenUsed/>
    <w:rsid w:val="008B4C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816783">
      <w:bodyDiv w:val="1"/>
      <w:marLeft w:val="0"/>
      <w:marRight w:val="0"/>
      <w:marTop w:val="0"/>
      <w:marBottom w:val="0"/>
      <w:divBdr>
        <w:top w:val="none" w:sz="0" w:space="0" w:color="auto"/>
        <w:left w:val="none" w:sz="0" w:space="0" w:color="auto"/>
        <w:bottom w:val="none" w:sz="0" w:space="0" w:color="auto"/>
        <w:right w:val="none" w:sz="0" w:space="0" w:color="auto"/>
      </w:divBdr>
      <w:divsChild>
        <w:div w:id="1055079561">
          <w:marLeft w:val="360"/>
          <w:marRight w:val="0"/>
          <w:marTop w:val="200"/>
          <w:marBottom w:val="0"/>
          <w:divBdr>
            <w:top w:val="none" w:sz="0" w:space="0" w:color="auto"/>
            <w:left w:val="none" w:sz="0" w:space="0" w:color="auto"/>
            <w:bottom w:val="none" w:sz="0" w:space="0" w:color="auto"/>
            <w:right w:val="none" w:sz="0" w:space="0" w:color="auto"/>
          </w:divBdr>
        </w:div>
        <w:div w:id="199008801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hyperlink" Target="https://www.youtube.com/watch?v=N34BM2CU_3g"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H:\Mijn%20spullen\School\1TI%201-2\Nederlands\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1.dotx</Template>
  <TotalTime>884</TotalTime>
  <Pages>31</Pages>
  <Words>1978</Words>
  <Characters>11281</Characters>
  <Application>Microsoft Office Word</Application>
  <DocSecurity>0</DocSecurity>
  <Lines>94</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Yarne</dc:creator>
  <cp:keywords/>
  <dc:description/>
  <cp:lastModifiedBy>Yarne Valck</cp:lastModifiedBy>
  <cp:revision>210</cp:revision>
  <dcterms:created xsi:type="dcterms:W3CDTF">2021-10-10T11:32:00Z</dcterms:created>
  <dcterms:modified xsi:type="dcterms:W3CDTF">2021-12-08T09:40:00Z</dcterms:modified>
</cp:coreProperties>
</file>