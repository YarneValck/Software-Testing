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F6A6" w14:textId="77777777" w:rsidR="005F5268" w:rsidRDefault="007E7730">
      <w:r>
        <w:rPr>
          <w:noProof/>
        </w:rPr>
        <w:drawing>
          <wp:anchor distT="0" distB="0" distL="114300" distR="114300" simplePos="0" relativeHeight="251658240" behindDoc="1" locked="0" layoutInCell="1" allowOverlap="1" wp14:anchorId="74BC4D85" wp14:editId="76F6E80A">
            <wp:simplePos x="0" y="0"/>
            <wp:positionH relativeFrom="column">
              <wp:posOffset>31805</wp:posOffset>
            </wp:positionH>
            <wp:positionV relativeFrom="paragraph">
              <wp:posOffset>0</wp:posOffset>
            </wp:positionV>
            <wp:extent cx="2357985" cy="109728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739" cy="111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AF4" w:rsidRPr="005B1AF4">
        <w:rPr>
          <w:noProof/>
        </w:rPr>
        <w:t xml:space="preserve"> </w:t>
      </w:r>
    </w:p>
    <w:p w14:paraId="3B6E2BA0" w14:textId="77777777" w:rsidR="00CC5D34" w:rsidRDefault="00CC5D34"/>
    <w:p w14:paraId="0C8C7391" w14:textId="77777777" w:rsidR="00CC5D34" w:rsidRDefault="00CC5D34"/>
    <w:p w14:paraId="033A3E5F" w14:textId="77777777" w:rsidR="00CC5D34" w:rsidRDefault="00CC5D34"/>
    <w:p w14:paraId="6C777AEE" w14:textId="77777777" w:rsidR="00CC5D34" w:rsidRDefault="00CC5D34"/>
    <w:p w14:paraId="3EB3F40D" w14:textId="77777777" w:rsidR="00CC5D34" w:rsidRDefault="00CC5D34"/>
    <w:p w14:paraId="18A65D62" w14:textId="77777777" w:rsidR="00CC5D34" w:rsidRDefault="00CC5D34"/>
    <w:p w14:paraId="41593718" w14:textId="77777777" w:rsidR="00CC5D34" w:rsidRDefault="00CC5D34"/>
    <w:p w14:paraId="16A359EE" w14:textId="77777777" w:rsidR="00CC5D34" w:rsidRDefault="00CC5D34"/>
    <w:p w14:paraId="13BDBA82" w14:textId="77777777" w:rsidR="00FC16FC" w:rsidRPr="00C61B95" w:rsidRDefault="00FC16FC" w:rsidP="00C61B95"/>
    <w:p w14:paraId="70A8C5CB" w14:textId="77777777" w:rsidR="00CC5D34" w:rsidRDefault="00CC5D34" w:rsidP="00C61B95"/>
    <w:p w14:paraId="15B90245" w14:textId="77777777" w:rsidR="00C61B95" w:rsidRDefault="00C61B95" w:rsidP="00C61B95"/>
    <w:p w14:paraId="7598DEEA" w14:textId="77777777" w:rsidR="00C61B95" w:rsidRDefault="00C61B95" w:rsidP="00C61B95"/>
    <w:p w14:paraId="04ACACA6" w14:textId="77777777" w:rsidR="00C61B95" w:rsidRPr="00C61B95" w:rsidRDefault="00C61B95" w:rsidP="00C61B95"/>
    <w:p w14:paraId="6F6816AC" w14:textId="50CAF8DF" w:rsidR="00CC5D34" w:rsidRPr="00FC11DB" w:rsidRDefault="00A43ED7" w:rsidP="00C61B95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Api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testing</w:t>
      </w:r>
      <w:proofErr w:type="spellEnd"/>
      <w:r>
        <w:rPr>
          <w:b/>
          <w:bCs/>
          <w:sz w:val="72"/>
          <w:szCs w:val="72"/>
        </w:rPr>
        <w:t xml:space="preserve"> met postman</w:t>
      </w:r>
    </w:p>
    <w:p w14:paraId="073AB16F" w14:textId="77777777" w:rsidR="00CC5D34" w:rsidRPr="00C61B95" w:rsidRDefault="00CC5D34" w:rsidP="00C61B95">
      <w:pPr>
        <w:tabs>
          <w:tab w:val="left" w:pos="5085"/>
        </w:tabs>
      </w:pPr>
    </w:p>
    <w:p w14:paraId="71B5A6FE" w14:textId="77777777" w:rsidR="00FC16FC" w:rsidRPr="00C61B95" w:rsidRDefault="00FC16FC"/>
    <w:p w14:paraId="60D45CE7" w14:textId="77777777" w:rsidR="00FC16FC" w:rsidRPr="00C61B95" w:rsidRDefault="00FC16FC"/>
    <w:p w14:paraId="4DFCE2DB" w14:textId="77777777" w:rsidR="00FC16FC" w:rsidRPr="00C61B95" w:rsidRDefault="00FC16FC"/>
    <w:p w14:paraId="7997DCB2" w14:textId="77777777" w:rsidR="00FC16FC" w:rsidRPr="00C61B95" w:rsidRDefault="00FC16FC"/>
    <w:p w14:paraId="51FAA381" w14:textId="77777777" w:rsidR="00FC16FC" w:rsidRDefault="00FC16FC"/>
    <w:p w14:paraId="175F7C09" w14:textId="77777777" w:rsidR="00963287" w:rsidRDefault="00963287"/>
    <w:p w14:paraId="45261586" w14:textId="77777777" w:rsidR="00963287" w:rsidRDefault="00963287"/>
    <w:p w14:paraId="61148E9E" w14:textId="77777777" w:rsidR="00963287" w:rsidRDefault="00963287"/>
    <w:p w14:paraId="6CB0348A" w14:textId="77777777" w:rsidR="00963287" w:rsidRPr="00C61B95" w:rsidRDefault="00963287"/>
    <w:p w14:paraId="3EDC769D" w14:textId="77777777" w:rsidR="00562405" w:rsidRPr="00C61B95" w:rsidRDefault="00562405"/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217"/>
      </w:tblGrid>
      <w:tr w:rsidR="00963287" w:rsidRPr="0007475D" w14:paraId="31ABC626" w14:textId="77777777" w:rsidTr="00562405">
        <w:tc>
          <w:tcPr>
            <w:tcW w:w="6799" w:type="dxa"/>
          </w:tcPr>
          <w:p w14:paraId="2ABF2ED7" w14:textId="0A5C121B" w:rsidR="00963287" w:rsidRPr="00562405" w:rsidRDefault="00A43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Software </w:t>
            </w:r>
            <w:proofErr w:type="spellStart"/>
            <w:r>
              <w:rPr>
                <w:sz w:val="24"/>
                <w:szCs w:val="24"/>
              </w:rPr>
              <w:t>Testing</w:t>
            </w:r>
            <w:proofErr w:type="spellEnd"/>
          </w:p>
        </w:tc>
        <w:tc>
          <w:tcPr>
            <w:tcW w:w="2217" w:type="dxa"/>
          </w:tcPr>
          <w:p w14:paraId="0374C4BA" w14:textId="490AA5F3" w:rsidR="00963287" w:rsidRPr="0007475D" w:rsidRDefault="00963287" w:rsidP="00535E00">
            <w:pPr>
              <w:jc w:val="right"/>
              <w:rPr>
                <w:sz w:val="24"/>
                <w:szCs w:val="24"/>
                <w:lang w:val="en-GB"/>
              </w:rPr>
            </w:pPr>
            <w:r w:rsidRPr="0007475D">
              <w:rPr>
                <w:sz w:val="24"/>
                <w:szCs w:val="24"/>
                <w:lang w:val="en-GB"/>
              </w:rPr>
              <w:t>Yarne Valck</w:t>
            </w:r>
          </w:p>
        </w:tc>
      </w:tr>
      <w:tr w:rsidR="00963287" w:rsidRPr="00562405" w14:paraId="7959BC66" w14:textId="77777777" w:rsidTr="00562405">
        <w:tc>
          <w:tcPr>
            <w:tcW w:w="6799" w:type="dxa"/>
          </w:tcPr>
          <w:p w14:paraId="25DD6A96" w14:textId="33633161" w:rsidR="00963287" w:rsidRPr="00562405" w:rsidRDefault="00A43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05/10/2021</w:t>
            </w:r>
          </w:p>
        </w:tc>
        <w:tc>
          <w:tcPr>
            <w:tcW w:w="2217" w:type="dxa"/>
          </w:tcPr>
          <w:p w14:paraId="3A4EBA9C" w14:textId="5BA30C95" w:rsidR="00562405" w:rsidRPr="00562405" w:rsidRDefault="0036117C" w:rsidP="005624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63287" w:rsidRPr="00562405">
              <w:rPr>
                <w:sz w:val="24"/>
                <w:szCs w:val="24"/>
              </w:rPr>
              <w:t xml:space="preserve"> TI / </w:t>
            </w:r>
            <w:r>
              <w:rPr>
                <w:sz w:val="24"/>
                <w:szCs w:val="24"/>
              </w:rPr>
              <w:t>1-</w:t>
            </w:r>
            <w:r w:rsidR="00963287" w:rsidRPr="00562405">
              <w:rPr>
                <w:sz w:val="24"/>
                <w:szCs w:val="24"/>
              </w:rPr>
              <w:t>2</w:t>
            </w:r>
          </w:p>
        </w:tc>
      </w:tr>
      <w:tr w:rsidR="00562405" w:rsidRPr="00562405" w14:paraId="70ECE84F" w14:textId="77777777" w:rsidTr="00562405">
        <w:tc>
          <w:tcPr>
            <w:tcW w:w="9016" w:type="dxa"/>
            <w:gridSpan w:val="2"/>
          </w:tcPr>
          <w:p w14:paraId="029D8B12" w14:textId="77777777" w:rsidR="00562405" w:rsidRPr="00C623DF" w:rsidRDefault="00562405" w:rsidP="00562405">
            <w:pPr>
              <w:jc w:val="center"/>
              <w:rPr>
                <w:i/>
                <w:iCs/>
                <w:sz w:val="24"/>
                <w:szCs w:val="24"/>
              </w:rPr>
            </w:pPr>
            <w:r w:rsidRPr="00C623DF">
              <w:rPr>
                <w:i/>
                <w:iCs/>
                <w:sz w:val="24"/>
                <w:szCs w:val="24"/>
              </w:rPr>
              <w:t>Toegepaste Informatica</w:t>
            </w:r>
          </w:p>
        </w:tc>
      </w:tr>
    </w:tbl>
    <w:p w14:paraId="0805C479" w14:textId="269B6932" w:rsidR="000F1ADC" w:rsidRDefault="000F1ADC" w:rsidP="00D74785">
      <w:pPr>
        <w:keepNext/>
        <w:shd w:val="clear" w:color="auto" w:fill="FFFFFF"/>
        <w:spacing w:after="0" w:line="203" w:lineRule="atLeast"/>
      </w:pPr>
    </w:p>
    <w:p w14:paraId="7D19FFF9" w14:textId="6ADAF600" w:rsidR="0036117C" w:rsidRDefault="0036117C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br w:type="page"/>
      </w:r>
    </w:p>
    <w:p w14:paraId="6D1C42DA" w14:textId="70A29869" w:rsidR="00D73E4A" w:rsidRDefault="001C3E64" w:rsidP="001C3E64">
      <w:pPr>
        <w:pStyle w:val="Kop1"/>
        <w:rPr>
          <w:lang w:eastAsia="en-GB"/>
        </w:rPr>
      </w:pPr>
      <w:r>
        <w:rPr>
          <w:lang w:eastAsia="en-GB"/>
        </w:rPr>
        <w:lastRenderedPageBreak/>
        <w:t>Manuele Test</w:t>
      </w:r>
    </w:p>
    <w:p w14:paraId="28BDE3A4" w14:textId="607F0595" w:rsidR="004B1598" w:rsidRPr="00347410" w:rsidRDefault="004B1598" w:rsidP="004B1598">
      <w:pPr>
        <w:pStyle w:val="Kop2"/>
        <w:rPr>
          <w:lang w:eastAsia="en-GB"/>
        </w:rPr>
      </w:pPr>
      <w:r w:rsidRPr="00347410">
        <w:rPr>
          <w:lang w:eastAsia="en-GB"/>
        </w:rPr>
        <w:t>Get-</w:t>
      </w:r>
      <w:proofErr w:type="spellStart"/>
      <w:r w:rsidRPr="00347410">
        <w:rPr>
          <w:lang w:eastAsia="en-GB"/>
        </w:rPr>
        <w:t>Testing</w:t>
      </w:r>
      <w:proofErr w:type="spellEnd"/>
      <w:r w:rsidR="00347410" w:rsidRPr="00347410">
        <w:rPr>
          <w:lang w:eastAsia="en-GB"/>
        </w:rPr>
        <w:t xml:space="preserve"> met een s</w:t>
      </w:r>
      <w:r w:rsidR="00347410">
        <w:rPr>
          <w:lang w:eastAsia="en-GB"/>
        </w:rPr>
        <w:t xml:space="preserve">pecifiek </w:t>
      </w:r>
      <w:proofErr w:type="spellStart"/>
      <w:r w:rsidR="00347410">
        <w:rPr>
          <w:lang w:eastAsia="en-GB"/>
        </w:rPr>
        <w:t>Id</w:t>
      </w:r>
      <w:proofErr w:type="spellEnd"/>
    </w:p>
    <w:p w14:paraId="44F1D35C" w14:textId="4631788B" w:rsidR="00AC4DF5" w:rsidRDefault="00AC4DF5" w:rsidP="00AC4DF5">
      <w:pPr>
        <w:pStyle w:val="Kop3"/>
        <w:rPr>
          <w:lang w:val="en-GB" w:eastAsia="en-GB"/>
        </w:rPr>
      </w:pPr>
      <w:proofErr w:type="spellStart"/>
      <w:r w:rsidRPr="00347410">
        <w:rPr>
          <w:lang w:val="en-GB" w:eastAsia="en-GB"/>
        </w:rPr>
        <w:t>Correcte</w:t>
      </w:r>
      <w:proofErr w:type="spellEnd"/>
      <w:r w:rsidRPr="00347410">
        <w:rPr>
          <w:lang w:val="en-GB" w:eastAsia="en-GB"/>
        </w:rPr>
        <w:t xml:space="preserve"> URL</w:t>
      </w:r>
    </w:p>
    <w:p w14:paraId="72EA44C2" w14:textId="15CCFD04" w:rsidR="00A655AB" w:rsidRPr="00F174F8" w:rsidRDefault="00A655AB" w:rsidP="00A655AB">
      <w:pPr>
        <w:rPr>
          <w:sz w:val="24"/>
          <w:szCs w:val="24"/>
          <w:lang w:val="en-GB" w:eastAsia="en-GB"/>
        </w:rPr>
      </w:pPr>
      <w:r w:rsidRPr="00F174F8">
        <w:rPr>
          <w:sz w:val="24"/>
          <w:szCs w:val="24"/>
          <w:lang w:val="en-GB" w:eastAsia="en-GB"/>
        </w:rPr>
        <w:t xml:space="preserve">We </w:t>
      </w:r>
      <w:proofErr w:type="spellStart"/>
      <w:r w:rsidRPr="00F174F8">
        <w:rPr>
          <w:sz w:val="24"/>
          <w:szCs w:val="24"/>
          <w:lang w:val="en-GB" w:eastAsia="en-GB"/>
        </w:rPr>
        <w:t>gebruiken</w:t>
      </w:r>
      <w:proofErr w:type="spellEnd"/>
      <w:r w:rsidRPr="00F174F8">
        <w:rPr>
          <w:sz w:val="24"/>
          <w:szCs w:val="24"/>
          <w:lang w:val="en-GB" w:eastAsia="en-GB"/>
        </w:rPr>
        <w:t xml:space="preserve"> het </w:t>
      </w:r>
      <w:proofErr w:type="spellStart"/>
      <w:r w:rsidRPr="00F174F8">
        <w:rPr>
          <w:sz w:val="24"/>
          <w:szCs w:val="24"/>
          <w:lang w:val="en-GB" w:eastAsia="en-GB"/>
        </w:rPr>
        <w:t>projectId</w:t>
      </w:r>
      <w:proofErr w:type="spellEnd"/>
      <w:r w:rsidRPr="00F174F8">
        <w:rPr>
          <w:sz w:val="24"/>
          <w:szCs w:val="24"/>
          <w:lang w:val="en-GB" w:eastAsia="en-GB"/>
        </w:rPr>
        <w:t>: 17792</w:t>
      </w:r>
    </w:p>
    <w:p w14:paraId="45CE74A7" w14:textId="1FB75DCF" w:rsidR="00BC37B7" w:rsidRDefault="0017191D" w:rsidP="00BC37B7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D9EAF99" wp14:editId="61CD6562">
            <wp:extent cx="5731510" cy="1132205"/>
            <wp:effectExtent l="0" t="0" r="254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5AE" w14:textId="1E5B2596" w:rsidR="0017191D" w:rsidRDefault="0017191D" w:rsidP="00BC37B7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BBB8670" wp14:editId="72638481">
            <wp:extent cx="5731510" cy="2148205"/>
            <wp:effectExtent l="0" t="0" r="2540" b="444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AF5" w14:textId="48277B03" w:rsidR="00456060" w:rsidRDefault="00456060" w:rsidP="00BC37B7">
      <w:pPr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(Er staat zeer veel informatie in de body vandaar dat ik niet alles hierin heb gekopieerd)</w:t>
      </w:r>
    </w:p>
    <w:p w14:paraId="2DA708D1" w14:textId="4976C97E" w:rsidR="00722C54" w:rsidRDefault="00722C54" w:rsidP="00BC37B7">
      <w:pPr>
        <w:rPr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7346CFB" wp14:editId="24A3A135">
            <wp:extent cx="3270738" cy="1200150"/>
            <wp:effectExtent l="0" t="0" r="635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216" cy="12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958" w14:textId="3364E501" w:rsidR="00AC4DF5" w:rsidRDefault="00AC4DF5" w:rsidP="00AC4DF5">
      <w:pPr>
        <w:pStyle w:val="Kop3"/>
        <w:rPr>
          <w:lang w:eastAsia="en-GB"/>
        </w:rPr>
      </w:pPr>
      <w:r>
        <w:rPr>
          <w:lang w:eastAsia="en-GB"/>
        </w:rPr>
        <w:t>Foutieve URL</w:t>
      </w:r>
    </w:p>
    <w:p w14:paraId="40B21627" w14:textId="15E2C9F4" w:rsidR="00D76317" w:rsidRPr="005E38FF" w:rsidRDefault="00D76317" w:rsidP="00D76317">
      <w:pPr>
        <w:rPr>
          <w:sz w:val="24"/>
          <w:szCs w:val="24"/>
          <w:lang w:eastAsia="en-GB"/>
        </w:rPr>
      </w:pPr>
      <w:r w:rsidRPr="005E38FF">
        <w:rPr>
          <w:sz w:val="24"/>
          <w:szCs w:val="24"/>
          <w:lang w:eastAsia="en-GB"/>
        </w:rPr>
        <w:t xml:space="preserve">Ik heb in plaats van </w:t>
      </w:r>
      <w:proofErr w:type="spellStart"/>
      <w:r w:rsidRPr="005E38FF">
        <w:rPr>
          <w:sz w:val="24"/>
          <w:szCs w:val="24"/>
          <w:lang w:eastAsia="en-GB"/>
        </w:rPr>
        <w:t>projects</w:t>
      </w:r>
      <w:proofErr w:type="spellEnd"/>
      <w:r w:rsidRPr="005E38FF">
        <w:rPr>
          <w:sz w:val="24"/>
          <w:szCs w:val="24"/>
          <w:lang w:eastAsia="en-GB"/>
        </w:rPr>
        <w:t xml:space="preserve">, </w:t>
      </w:r>
      <w:proofErr w:type="spellStart"/>
      <w:r w:rsidRPr="005E38FF">
        <w:rPr>
          <w:sz w:val="24"/>
          <w:szCs w:val="24"/>
          <w:lang w:eastAsia="en-GB"/>
        </w:rPr>
        <w:t>proje</w:t>
      </w:r>
      <w:proofErr w:type="spellEnd"/>
      <w:r w:rsidRPr="005E38FF">
        <w:rPr>
          <w:sz w:val="24"/>
          <w:szCs w:val="24"/>
          <w:lang w:eastAsia="en-GB"/>
        </w:rPr>
        <w:t xml:space="preserve"> geschreven waardoor we een GET </w:t>
      </w:r>
      <w:proofErr w:type="spellStart"/>
      <w:r w:rsidRPr="005E38FF">
        <w:rPr>
          <w:sz w:val="24"/>
          <w:szCs w:val="24"/>
          <w:lang w:eastAsia="en-GB"/>
        </w:rPr>
        <w:t>request</w:t>
      </w:r>
      <w:proofErr w:type="spellEnd"/>
      <w:r w:rsidRPr="005E38FF">
        <w:rPr>
          <w:sz w:val="24"/>
          <w:szCs w:val="24"/>
          <w:lang w:eastAsia="en-GB"/>
        </w:rPr>
        <w:t xml:space="preserve"> doen op een </w:t>
      </w:r>
      <w:proofErr w:type="spellStart"/>
      <w:r w:rsidRPr="005E38FF">
        <w:rPr>
          <w:sz w:val="24"/>
          <w:szCs w:val="24"/>
          <w:lang w:eastAsia="en-GB"/>
        </w:rPr>
        <w:t>url</w:t>
      </w:r>
      <w:proofErr w:type="spellEnd"/>
      <w:r w:rsidRPr="005E38FF">
        <w:rPr>
          <w:sz w:val="24"/>
          <w:szCs w:val="24"/>
          <w:lang w:eastAsia="en-GB"/>
        </w:rPr>
        <w:t xml:space="preserve"> dat niet bestaat</w:t>
      </w:r>
      <w:r w:rsidR="00B83591" w:rsidRPr="005E38FF">
        <w:rPr>
          <w:sz w:val="24"/>
          <w:szCs w:val="24"/>
          <w:lang w:eastAsia="en-GB"/>
        </w:rPr>
        <w:t>.</w:t>
      </w:r>
    </w:p>
    <w:p w14:paraId="766751B7" w14:textId="3C277F37" w:rsidR="00AC4DF5" w:rsidRDefault="00D76317" w:rsidP="00AC4DF5">
      <w:pPr>
        <w:rPr>
          <w:lang w:eastAsia="en-GB"/>
        </w:rPr>
      </w:pPr>
      <w:r>
        <w:rPr>
          <w:noProof/>
        </w:rPr>
        <w:drawing>
          <wp:inline distT="0" distB="0" distL="0" distR="0" wp14:anchorId="64D1E54C" wp14:editId="1E86C5F4">
            <wp:extent cx="5731510" cy="1577340"/>
            <wp:effectExtent l="0" t="0" r="2540" b="381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3C2B" w14:textId="6260198F" w:rsidR="00B91A72" w:rsidRDefault="00B91A72" w:rsidP="00AC4DF5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43316FBF" wp14:editId="121247FB">
            <wp:extent cx="3952875" cy="1443899"/>
            <wp:effectExtent l="0" t="0" r="0" b="444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380" cy="144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77B1" w14:textId="67E7F403" w:rsidR="00B91A72" w:rsidRDefault="00B91A72" w:rsidP="00AC4DF5">
      <w:pPr>
        <w:rPr>
          <w:lang w:eastAsia="en-GB"/>
        </w:rPr>
      </w:pPr>
      <w:r>
        <w:rPr>
          <w:noProof/>
        </w:rPr>
        <w:drawing>
          <wp:inline distT="0" distB="0" distL="0" distR="0" wp14:anchorId="57C80D1A" wp14:editId="03121623">
            <wp:extent cx="5731510" cy="1384300"/>
            <wp:effectExtent l="0" t="0" r="2540" b="635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F2E1" w14:textId="33718541" w:rsidR="00B91A72" w:rsidRPr="005E38FF" w:rsidRDefault="00B91A72" w:rsidP="00AC4DF5">
      <w:pPr>
        <w:rPr>
          <w:sz w:val="24"/>
          <w:szCs w:val="24"/>
          <w:lang w:eastAsia="en-GB"/>
        </w:rPr>
      </w:pPr>
      <w:r w:rsidRPr="005E38FF">
        <w:rPr>
          <w:sz w:val="24"/>
          <w:szCs w:val="24"/>
          <w:lang w:eastAsia="en-GB"/>
        </w:rPr>
        <w:t>Op de eerste test gaf hij een FAIL terug omdat we geen code 200 hebben teruggekregen maar op de 2</w:t>
      </w:r>
      <w:r w:rsidRPr="005E38FF">
        <w:rPr>
          <w:sz w:val="24"/>
          <w:szCs w:val="24"/>
          <w:vertAlign w:val="superscript"/>
          <w:lang w:eastAsia="en-GB"/>
        </w:rPr>
        <w:t>de</w:t>
      </w:r>
      <w:r w:rsidRPr="005E38FF">
        <w:rPr>
          <w:sz w:val="24"/>
          <w:szCs w:val="24"/>
          <w:lang w:eastAsia="en-GB"/>
        </w:rPr>
        <w:t xml:space="preserve"> test geeft hij natuurlijk wel een PASS omdat we gevraagd hebben of we een code 404 terugkrijgen en hier is dit waar. </w:t>
      </w:r>
    </w:p>
    <w:sectPr w:rsidR="00B91A72" w:rsidRPr="005E38FF" w:rsidSect="00C61B9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E4DD2" w14:textId="77777777" w:rsidR="003468EF" w:rsidRDefault="003468EF" w:rsidP="005375BF">
      <w:pPr>
        <w:spacing w:after="0" w:line="240" w:lineRule="auto"/>
      </w:pPr>
      <w:r>
        <w:separator/>
      </w:r>
    </w:p>
  </w:endnote>
  <w:endnote w:type="continuationSeparator" w:id="0">
    <w:p w14:paraId="28F5C573" w14:textId="77777777" w:rsidR="003468EF" w:rsidRDefault="003468EF" w:rsidP="0053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941573"/>
      <w:docPartObj>
        <w:docPartGallery w:val="Page Numbers (Bottom of Page)"/>
        <w:docPartUnique/>
      </w:docPartObj>
    </w:sdtPr>
    <w:sdtEndPr/>
    <w:sdtContent>
      <w:p w14:paraId="037C289F" w14:textId="77777777" w:rsidR="00562405" w:rsidRDefault="0056240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D2F1A1A" w14:textId="2BCD4FD1" w:rsidR="00562405" w:rsidRDefault="00562405" w:rsidP="00562405">
    <w:pPr>
      <w:pStyle w:val="Voettekst"/>
      <w:pBdr>
        <w:top w:val="single" w:sz="4" w:space="1" w:color="auto"/>
      </w:pBdr>
    </w:pPr>
    <w:r>
      <w:t>Academiejaar 20</w:t>
    </w:r>
    <w:r w:rsidR="008A5AED">
      <w:t>2</w:t>
    </w:r>
    <w:r w:rsidR="0036117C">
      <w:t>1</w:t>
    </w:r>
    <w:r>
      <w:t xml:space="preserve"> - 202</w:t>
    </w:r>
    <w:r w:rsidR="0036117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27AD" w14:textId="77777777" w:rsidR="003468EF" w:rsidRDefault="003468EF" w:rsidP="005375BF">
      <w:pPr>
        <w:spacing w:after="0" w:line="240" w:lineRule="auto"/>
      </w:pPr>
      <w:r>
        <w:separator/>
      </w:r>
    </w:p>
  </w:footnote>
  <w:footnote w:type="continuationSeparator" w:id="0">
    <w:p w14:paraId="48FA4BBB" w14:textId="77777777" w:rsidR="003468EF" w:rsidRDefault="003468EF" w:rsidP="00537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26E"/>
    <w:multiLevelType w:val="hybridMultilevel"/>
    <w:tmpl w:val="AE1E23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447"/>
    <w:multiLevelType w:val="hybridMultilevel"/>
    <w:tmpl w:val="39C4A5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C0"/>
    <w:rsid w:val="0002095B"/>
    <w:rsid w:val="00024A33"/>
    <w:rsid w:val="00033F93"/>
    <w:rsid w:val="000619EE"/>
    <w:rsid w:val="00067BFA"/>
    <w:rsid w:val="0007475D"/>
    <w:rsid w:val="00075384"/>
    <w:rsid w:val="00084AB3"/>
    <w:rsid w:val="00094644"/>
    <w:rsid w:val="000A4579"/>
    <w:rsid w:val="000F1ADC"/>
    <w:rsid w:val="0017191D"/>
    <w:rsid w:val="00181177"/>
    <w:rsid w:val="001C3E64"/>
    <w:rsid w:val="001E47F0"/>
    <w:rsid w:val="002235A4"/>
    <w:rsid w:val="0024122B"/>
    <w:rsid w:val="00291D3E"/>
    <w:rsid w:val="0030375C"/>
    <w:rsid w:val="00310646"/>
    <w:rsid w:val="003468EF"/>
    <w:rsid w:val="00347410"/>
    <w:rsid w:val="0036117C"/>
    <w:rsid w:val="003E38B1"/>
    <w:rsid w:val="003F260B"/>
    <w:rsid w:val="003F4F4A"/>
    <w:rsid w:val="003F7EAF"/>
    <w:rsid w:val="0041149B"/>
    <w:rsid w:val="004322D0"/>
    <w:rsid w:val="004400F1"/>
    <w:rsid w:val="00440C2C"/>
    <w:rsid w:val="0045348D"/>
    <w:rsid w:val="00456060"/>
    <w:rsid w:val="004730B8"/>
    <w:rsid w:val="00482644"/>
    <w:rsid w:val="004B1598"/>
    <w:rsid w:val="004C7EC0"/>
    <w:rsid w:val="004E50FE"/>
    <w:rsid w:val="00535E00"/>
    <w:rsid w:val="005375BF"/>
    <w:rsid w:val="00562405"/>
    <w:rsid w:val="005653F6"/>
    <w:rsid w:val="00585CAF"/>
    <w:rsid w:val="005A0F76"/>
    <w:rsid w:val="005A683A"/>
    <w:rsid w:val="005B1AF4"/>
    <w:rsid w:val="005B7A1A"/>
    <w:rsid w:val="005D5F92"/>
    <w:rsid w:val="005E38FF"/>
    <w:rsid w:val="005F5268"/>
    <w:rsid w:val="006152B6"/>
    <w:rsid w:val="00624D71"/>
    <w:rsid w:val="006552CC"/>
    <w:rsid w:val="006C2ACE"/>
    <w:rsid w:val="006D6AC9"/>
    <w:rsid w:val="00722C54"/>
    <w:rsid w:val="007905A4"/>
    <w:rsid w:val="007B3217"/>
    <w:rsid w:val="007C235C"/>
    <w:rsid w:val="007D1A93"/>
    <w:rsid w:val="007E7730"/>
    <w:rsid w:val="007F3C1B"/>
    <w:rsid w:val="00834869"/>
    <w:rsid w:val="00835E63"/>
    <w:rsid w:val="008A5AED"/>
    <w:rsid w:val="008F7FCF"/>
    <w:rsid w:val="00917480"/>
    <w:rsid w:val="00931F06"/>
    <w:rsid w:val="009563A8"/>
    <w:rsid w:val="00963287"/>
    <w:rsid w:val="009821EA"/>
    <w:rsid w:val="009B74F9"/>
    <w:rsid w:val="00A01238"/>
    <w:rsid w:val="00A1752F"/>
    <w:rsid w:val="00A31E92"/>
    <w:rsid w:val="00A40A1F"/>
    <w:rsid w:val="00A43ED7"/>
    <w:rsid w:val="00A655AB"/>
    <w:rsid w:val="00A756D8"/>
    <w:rsid w:val="00A92A9E"/>
    <w:rsid w:val="00AC319E"/>
    <w:rsid w:val="00AC4DF5"/>
    <w:rsid w:val="00AE1A21"/>
    <w:rsid w:val="00B25E98"/>
    <w:rsid w:val="00B43479"/>
    <w:rsid w:val="00B63348"/>
    <w:rsid w:val="00B7638F"/>
    <w:rsid w:val="00B83591"/>
    <w:rsid w:val="00B91A72"/>
    <w:rsid w:val="00BC21C8"/>
    <w:rsid w:val="00BC37B7"/>
    <w:rsid w:val="00BC700B"/>
    <w:rsid w:val="00BE61F3"/>
    <w:rsid w:val="00C04BCA"/>
    <w:rsid w:val="00C61B95"/>
    <w:rsid w:val="00C623DF"/>
    <w:rsid w:val="00C80B4F"/>
    <w:rsid w:val="00CC117C"/>
    <w:rsid w:val="00CC5D34"/>
    <w:rsid w:val="00CD0F8E"/>
    <w:rsid w:val="00CE6783"/>
    <w:rsid w:val="00D010AC"/>
    <w:rsid w:val="00D37EED"/>
    <w:rsid w:val="00D73E4A"/>
    <w:rsid w:val="00D74785"/>
    <w:rsid w:val="00D76317"/>
    <w:rsid w:val="00DA0A24"/>
    <w:rsid w:val="00DB1C66"/>
    <w:rsid w:val="00ED21E9"/>
    <w:rsid w:val="00EE016C"/>
    <w:rsid w:val="00F174F8"/>
    <w:rsid w:val="00F3520C"/>
    <w:rsid w:val="00F43FE5"/>
    <w:rsid w:val="00F550C8"/>
    <w:rsid w:val="00F63B87"/>
    <w:rsid w:val="00F85FA0"/>
    <w:rsid w:val="00F871D1"/>
    <w:rsid w:val="00FB6814"/>
    <w:rsid w:val="00FC11DB"/>
    <w:rsid w:val="00F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B4702"/>
  <w15:chartTrackingRefBased/>
  <w15:docId w15:val="{60F8650A-FDDF-4C7C-B390-8D22062B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1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4D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C5D3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C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7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5BF"/>
  </w:style>
  <w:style w:type="paragraph" w:styleId="Voettekst">
    <w:name w:val="footer"/>
    <w:basedOn w:val="Standaard"/>
    <w:link w:val="VoettekstChar"/>
    <w:uiPriority w:val="99"/>
    <w:unhideWhenUsed/>
    <w:rsid w:val="00537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5BF"/>
  </w:style>
  <w:style w:type="table" w:styleId="Tabelraster">
    <w:name w:val="Table Grid"/>
    <w:basedOn w:val="Standaardtabel"/>
    <w:uiPriority w:val="39"/>
    <w:rsid w:val="0096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821E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821EA"/>
    <w:rPr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qFormat/>
    <w:rsid w:val="000F1A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756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B1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C4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9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Mijn%20spullen\School\1TI%201-2\Nederlands\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1.dotx</Template>
  <TotalTime>8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Yarne</dc:creator>
  <cp:keywords/>
  <dc:description/>
  <cp:lastModifiedBy>Yarne Valck</cp:lastModifiedBy>
  <cp:revision>19</cp:revision>
  <dcterms:created xsi:type="dcterms:W3CDTF">2021-10-10T11:32:00Z</dcterms:created>
  <dcterms:modified xsi:type="dcterms:W3CDTF">2021-10-10T11:43:00Z</dcterms:modified>
</cp:coreProperties>
</file>